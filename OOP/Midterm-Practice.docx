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6B91" w14:textId="2ACFFCF9" w:rsidR="00A12E5E" w:rsidRPr="00DF71A2" w:rsidRDefault="00A12E5E" w:rsidP="00C97608">
      <w:pPr>
        <w:spacing w:after="100" w:afterAutospacing="1"/>
        <w:rPr>
          <w:rFonts w:ascii="Cambria" w:hAnsi="Cambria" w:cstheme="minorHAnsi"/>
          <w:b/>
          <w:smallCaps/>
          <w:sz w:val="32"/>
          <w:szCs w:val="32"/>
        </w:rPr>
      </w:pPr>
      <w:r w:rsidRPr="00DF71A2">
        <w:rPr>
          <w:rFonts w:ascii="Cambria" w:hAnsi="Cambria" w:cstheme="minorHAnsi"/>
          <w:b/>
          <w:smallCaps/>
          <w:sz w:val="32"/>
          <w:szCs w:val="32"/>
        </w:rPr>
        <w:t>P</w:t>
      </w:r>
      <w:r>
        <w:rPr>
          <w:rFonts w:ascii="Cambria" w:hAnsi="Cambria" w:cstheme="minorHAnsi"/>
          <w:b/>
          <w:smallCaps/>
          <w:sz w:val="32"/>
          <w:szCs w:val="32"/>
        </w:rPr>
        <w:t>art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 </w:t>
      </w:r>
      <w:r>
        <w:rPr>
          <w:rFonts w:ascii="Cambria" w:hAnsi="Cambria" w:cstheme="minorHAnsi"/>
          <w:b/>
          <w:smallCaps/>
          <w:sz w:val="32"/>
          <w:szCs w:val="32"/>
        </w:rPr>
        <w:t>A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: </w:t>
      </w:r>
      <w:r w:rsidR="009125A6">
        <w:rPr>
          <w:rFonts w:ascii="Cambria" w:hAnsi="Cambria" w:cstheme="minorHAnsi"/>
          <w:b/>
          <w:smallCaps/>
          <w:sz w:val="32"/>
          <w:szCs w:val="32"/>
        </w:rPr>
        <w:t>Concepts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 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[</w:t>
      </w:r>
      <w:r w:rsidR="00D83A59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total of </w:t>
      </w:r>
      <w:r w:rsidR="002E77C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1</w:t>
      </w:r>
      <w:r w:rsidR="00C97608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5</w:t>
      </w:r>
      <w:r w:rsidR="00D83A59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marks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]</w:t>
      </w:r>
      <w:r w:rsidR="00667DA7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</w:t>
      </w:r>
    </w:p>
    <w:p w14:paraId="7597F69F" w14:textId="760FFE52" w:rsidR="00A12E5E" w:rsidRPr="008731B6" w:rsidRDefault="00946E89" w:rsidP="00A12E5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Using your own words, briefly </w:t>
      </w:r>
      <w:r w:rsidR="00A12E5E" w:rsidRPr="008731B6">
        <w:rPr>
          <w:rFonts w:asciiTheme="minorHAnsi" w:hAnsiTheme="minorHAnsi" w:cstheme="minorHAnsi"/>
          <w:sz w:val="28"/>
          <w:szCs w:val="28"/>
        </w:rPr>
        <w:t>answer the following questions:</w:t>
      </w:r>
    </w:p>
    <w:p w14:paraId="61DD279F" w14:textId="77777777" w:rsidR="00A12E5E" w:rsidRPr="008731B6" w:rsidRDefault="00A12E5E" w:rsidP="00A12E5E">
      <w:pPr>
        <w:rPr>
          <w:rFonts w:asciiTheme="minorHAnsi" w:hAnsiTheme="minorHAnsi" w:cstheme="minorHAnsi"/>
          <w:sz w:val="28"/>
          <w:szCs w:val="28"/>
        </w:rPr>
      </w:pPr>
    </w:p>
    <w:p w14:paraId="7C45F452" w14:textId="690E8876" w:rsidR="00A12E5E" w:rsidRPr="00946E89" w:rsidRDefault="00946E89" w:rsidP="00FB453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</w:t>
      </w:r>
      <w:r w:rsidRPr="0090110A">
        <w:rPr>
          <w:rFonts w:asciiTheme="minorHAnsi" w:hAnsiTheme="minorHAnsi" w:cstheme="minorHAnsi"/>
          <w:sz w:val="28"/>
          <w:szCs w:val="28"/>
        </w:rPr>
        <w:t xml:space="preserve">xplain the difference between declaring the data members as private vs </w:t>
      </w:r>
      <w:r w:rsidR="00FB453F">
        <w:rPr>
          <w:rFonts w:asciiTheme="minorHAnsi" w:hAnsiTheme="minorHAnsi" w:cstheme="minorHAnsi"/>
          <w:sz w:val="28"/>
          <w:szCs w:val="28"/>
        </w:rPr>
        <w:t>public</w:t>
      </w:r>
      <w:r w:rsidRPr="0090110A">
        <w:rPr>
          <w:rFonts w:asciiTheme="minorHAnsi" w:hAnsiTheme="minorHAnsi" w:cstheme="minorHAnsi"/>
          <w:sz w:val="28"/>
          <w:szCs w:val="28"/>
        </w:rPr>
        <w:t>.</w:t>
      </w:r>
      <w:bookmarkStart w:id="0" w:name="_Hlk14201252"/>
      <w:r w:rsidR="00A12E5E" w:rsidRPr="00946E89">
        <w:rPr>
          <w:rFonts w:asciiTheme="minorHAnsi" w:hAnsiTheme="minorHAnsi" w:cstheme="minorHAnsi"/>
          <w:sz w:val="28"/>
          <w:szCs w:val="28"/>
        </w:rPr>
        <w:t xml:space="preserve"> </w:t>
      </w:r>
      <w:r w:rsidR="00B165B1" w:rsidRPr="00946E89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[</w:t>
      </w:r>
      <w:r w:rsidR="00D83A59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2</w:t>
      </w:r>
      <w:r w:rsidR="00B165B1" w:rsidRPr="00946E89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Mark</w:t>
      </w:r>
      <w:r w:rsidR="00A6240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s</w:t>
      </w:r>
      <w:r w:rsidR="00B165B1" w:rsidRPr="00946E89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]</w:t>
      </w:r>
    </w:p>
    <w:bookmarkEnd w:id="0"/>
    <w:p w14:paraId="22BAEDC5" w14:textId="2406E611" w:rsidR="00A12E5E" w:rsidRDefault="00A12E5E" w:rsidP="00A12E5E">
      <w:pPr>
        <w:rPr>
          <w:rFonts w:asciiTheme="minorHAnsi" w:hAnsiTheme="minorHAnsi" w:cstheme="minorHAnsi"/>
          <w:sz w:val="28"/>
          <w:szCs w:val="28"/>
        </w:rPr>
      </w:pPr>
    </w:p>
    <w:p w14:paraId="37B4E3C2" w14:textId="31924B31" w:rsidR="002E77CE" w:rsidRDefault="002E77CE" w:rsidP="00A12E5E">
      <w:pPr>
        <w:rPr>
          <w:rFonts w:asciiTheme="minorHAnsi" w:hAnsiTheme="minorHAnsi" w:cstheme="minorHAnsi"/>
          <w:sz w:val="28"/>
          <w:szCs w:val="28"/>
        </w:rPr>
      </w:pPr>
    </w:p>
    <w:p w14:paraId="545B55BD" w14:textId="4EF523AD" w:rsidR="002E77CE" w:rsidRDefault="002E77CE" w:rsidP="00A12E5E">
      <w:pPr>
        <w:rPr>
          <w:rFonts w:asciiTheme="minorHAnsi" w:hAnsiTheme="minorHAnsi" w:cstheme="minorHAnsi"/>
          <w:sz w:val="28"/>
          <w:szCs w:val="28"/>
        </w:rPr>
      </w:pPr>
    </w:p>
    <w:p w14:paraId="2D6692E5" w14:textId="531E1602" w:rsidR="002E77CE" w:rsidRDefault="002E77CE" w:rsidP="00A12E5E">
      <w:pPr>
        <w:rPr>
          <w:rFonts w:asciiTheme="minorHAnsi" w:hAnsiTheme="minorHAnsi" w:cstheme="minorHAnsi"/>
          <w:sz w:val="28"/>
          <w:szCs w:val="28"/>
        </w:rPr>
      </w:pPr>
    </w:p>
    <w:p w14:paraId="443F3B1E" w14:textId="48CBD96C" w:rsidR="002E77CE" w:rsidRDefault="002E77CE" w:rsidP="00A12E5E">
      <w:pPr>
        <w:rPr>
          <w:rFonts w:asciiTheme="minorHAnsi" w:hAnsiTheme="minorHAnsi" w:cstheme="minorHAnsi"/>
          <w:sz w:val="28"/>
          <w:szCs w:val="28"/>
        </w:rPr>
      </w:pPr>
    </w:p>
    <w:p w14:paraId="4F60D0CF" w14:textId="50378777" w:rsidR="002E77CE" w:rsidRDefault="002E77CE" w:rsidP="00A12E5E">
      <w:pPr>
        <w:rPr>
          <w:rFonts w:asciiTheme="minorHAnsi" w:hAnsiTheme="minorHAnsi" w:cstheme="minorHAnsi"/>
          <w:sz w:val="28"/>
          <w:szCs w:val="28"/>
        </w:rPr>
      </w:pPr>
    </w:p>
    <w:p w14:paraId="7D54BA24" w14:textId="3675F615" w:rsidR="002E77CE" w:rsidRDefault="002E77CE" w:rsidP="00A12E5E">
      <w:pPr>
        <w:rPr>
          <w:rFonts w:asciiTheme="minorHAnsi" w:hAnsiTheme="minorHAnsi" w:cstheme="minorHAnsi"/>
          <w:sz w:val="28"/>
          <w:szCs w:val="28"/>
        </w:rPr>
      </w:pPr>
    </w:p>
    <w:p w14:paraId="666E58F8" w14:textId="32581E07" w:rsidR="002E77CE" w:rsidRDefault="002E77CE" w:rsidP="00A12E5E">
      <w:pPr>
        <w:rPr>
          <w:rFonts w:asciiTheme="minorHAnsi" w:hAnsiTheme="minorHAnsi" w:cstheme="minorHAnsi"/>
          <w:sz w:val="28"/>
          <w:szCs w:val="28"/>
        </w:rPr>
      </w:pPr>
    </w:p>
    <w:p w14:paraId="7984B6A6" w14:textId="736002C6" w:rsidR="002E77CE" w:rsidRDefault="002E77CE" w:rsidP="00A12E5E">
      <w:pPr>
        <w:rPr>
          <w:rFonts w:asciiTheme="minorHAnsi" w:hAnsiTheme="minorHAnsi" w:cstheme="minorHAnsi"/>
          <w:sz w:val="28"/>
          <w:szCs w:val="28"/>
        </w:rPr>
      </w:pPr>
    </w:p>
    <w:p w14:paraId="0F2EDC38" w14:textId="77777777" w:rsidR="00A12E5E" w:rsidRDefault="00A12E5E" w:rsidP="00A12E5E">
      <w:pPr>
        <w:rPr>
          <w:rFonts w:asciiTheme="minorHAnsi" w:hAnsiTheme="minorHAnsi" w:cstheme="minorHAnsi"/>
          <w:sz w:val="28"/>
          <w:szCs w:val="28"/>
        </w:rPr>
      </w:pPr>
    </w:p>
    <w:p w14:paraId="3F01FE45" w14:textId="28F8F7EA" w:rsidR="00FB453F" w:rsidRPr="00FA53F0" w:rsidRDefault="00FA53F0" w:rsidP="00FA53F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What is a Namespace? What does the line of code “using namespace std;” do? Where should this line of code not be included? </w:t>
      </w:r>
      <w:r w:rsidRPr="00946E89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[</w:t>
      </w:r>
      <w:r w:rsidR="00F2611C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4</w:t>
      </w:r>
      <w:r w:rsidRPr="00946E89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Mark</w:t>
      </w:r>
      <w:r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s</w:t>
      </w:r>
      <w:r w:rsidRPr="00946E89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]</w:t>
      </w:r>
    </w:p>
    <w:p w14:paraId="4A848092" w14:textId="77777777" w:rsidR="00FB453F" w:rsidRDefault="00FB453F">
      <w:pPr>
        <w:rPr>
          <w:rFonts w:asciiTheme="minorHAnsi" w:hAnsiTheme="minorHAnsi" w:cstheme="minorHAnsi"/>
          <w:sz w:val="28"/>
          <w:szCs w:val="28"/>
        </w:rPr>
      </w:pPr>
    </w:p>
    <w:p w14:paraId="58454345" w14:textId="77777777" w:rsidR="00FB453F" w:rsidRDefault="00FB453F">
      <w:pPr>
        <w:rPr>
          <w:rFonts w:asciiTheme="minorHAnsi" w:hAnsiTheme="minorHAnsi" w:cstheme="minorHAnsi"/>
          <w:sz w:val="28"/>
          <w:szCs w:val="28"/>
        </w:rPr>
      </w:pPr>
    </w:p>
    <w:p w14:paraId="74328CEC" w14:textId="77777777" w:rsidR="00FB453F" w:rsidRDefault="00FB453F">
      <w:pPr>
        <w:rPr>
          <w:rFonts w:asciiTheme="minorHAnsi" w:hAnsiTheme="minorHAnsi" w:cstheme="minorHAnsi"/>
          <w:sz w:val="28"/>
          <w:szCs w:val="28"/>
        </w:rPr>
      </w:pPr>
    </w:p>
    <w:p w14:paraId="5255384A" w14:textId="77777777" w:rsidR="00FB453F" w:rsidRDefault="00FB453F">
      <w:pPr>
        <w:rPr>
          <w:rFonts w:asciiTheme="minorHAnsi" w:hAnsiTheme="minorHAnsi" w:cstheme="minorHAnsi"/>
          <w:sz w:val="28"/>
          <w:szCs w:val="28"/>
        </w:rPr>
      </w:pPr>
    </w:p>
    <w:p w14:paraId="2A5D40C8" w14:textId="77777777" w:rsidR="00FB453F" w:rsidRDefault="00FB453F">
      <w:pPr>
        <w:rPr>
          <w:rFonts w:asciiTheme="minorHAnsi" w:hAnsiTheme="minorHAnsi" w:cstheme="minorHAnsi"/>
          <w:sz w:val="28"/>
          <w:szCs w:val="28"/>
        </w:rPr>
      </w:pPr>
    </w:p>
    <w:p w14:paraId="568B0096" w14:textId="77777777" w:rsidR="00FB453F" w:rsidRDefault="00FB453F">
      <w:pPr>
        <w:rPr>
          <w:rFonts w:asciiTheme="minorHAnsi" w:hAnsiTheme="minorHAnsi" w:cstheme="minorHAnsi"/>
          <w:sz w:val="28"/>
          <w:szCs w:val="28"/>
        </w:rPr>
      </w:pPr>
    </w:p>
    <w:p w14:paraId="2DA262B8" w14:textId="77777777" w:rsidR="00FB453F" w:rsidRDefault="00FB453F">
      <w:pPr>
        <w:rPr>
          <w:rFonts w:asciiTheme="minorHAnsi" w:hAnsiTheme="minorHAnsi" w:cstheme="minorHAnsi"/>
          <w:sz w:val="28"/>
          <w:szCs w:val="28"/>
        </w:rPr>
      </w:pPr>
    </w:p>
    <w:p w14:paraId="49B1F9B8" w14:textId="77777777" w:rsidR="00FB453F" w:rsidRDefault="00FB453F">
      <w:pPr>
        <w:rPr>
          <w:rFonts w:asciiTheme="minorHAnsi" w:hAnsiTheme="minorHAnsi" w:cstheme="minorHAnsi"/>
          <w:sz w:val="28"/>
          <w:szCs w:val="28"/>
        </w:rPr>
      </w:pPr>
    </w:p>
    <w:p w14:paraId="4BC5EF9E" w14:textId="77777777" w:rsidR="00FB453F" w:rsidRDefault="00FB453F">
      <w:pPr>
        <w:rPr>
          <w:rFonts w:asciiTheme="minorHAnsi" w:hAnsiTheme="minorHAnsi" w:cstheme="minorHAnsi"/>
          <w:sz w:val="28"/>
          <w:szCs w:val="28"/>
        </w:rPr>
      </w:pPr>
    </w:p>
    <w:p w14:paraId="03867032" w14:textId="77777777" w:rsidR="00FB453F" w:rsidRDefault="00FB453F">
      <w:pPr>
        <w:rPr>
          <w:rFonts w:asciiTheme="minorHAnsi" w:hAnsiTheme="minorHAnsi" w:cstheme="minorHAnsi"/>
          <w:sz w:val="28"/>
          <w:szCs w:val="28"/>
        </w:rPr>
      </w:pPr>
    </w:p>
    <w:p w14:paraId="578AE1F0" w14:textId="77777777" w:rsidR="00FB453F" w:rsidRDefault="00FB453F">
      <w:pPr>
        <w:rPr>
          <w:rFonts w:asciiTheme="minorHAnsi" w:hAnsiTheme="minorHAnsi" w:cstheme="minorHAnsi"/>
          <w:sz w:val="28"/>
          <w:szCs w:val="28"/>
        </w:rPr>
      </w:pPr>
    </w:p>
    <w:p w14:paraId="060AA1BD" w14:textId="77777777" w:rsidR="00FB453F" w:rsidRDefault="00FB453F">
      <w:pPr>
        <w:rPr>
          <w:rFonts w:asciiTheme="minorHAnsi" w:hAnsiTheme="minorHAnsi" w:cstheme="minorHAnsi"/>
          <w:sz w:val="28"/>
          <w:szCs w:val="28"/>
        </w:rPr>
      </w:pPr>
    </w:p>
    <w:p w14:paraId="60EB7233" w14:textId="77777777" w:rsidR="00FB453F" w:rsidRDefault="00FB453F">
      <w:pPr>
        <w:rPr>
          <w:rFonts w:asciiTheme="minorHAnsi" w:hAnsiTheme="minorHAnsi" w:cstheme="minorHAnsi"/>
          <w:sz w:val="28"/>
          <w:szCs w:val="28"/>
        </w:rPr>
      </w:pPr>
    </w:p>
    <w:p w14:paraId="4389049D" w14:textId="77777777" w:rsidR="00FB453F" w:rsidRDefault="00FB453F">
      <w:pPr>
        <w:rPr>
          <w:rFonts w:asciiTheme="minorHAnsi" w:hAnsiTheme="minorHAnsi" w:cstheme="minorHAnsi"/>
          <w:sz w:val="28"/>
          <w:szCs w:val="28"/>
        </w:rPr>
      </w:pPr>
    </w:p>
    <w:p w14:paraId="3839F083" w14:textId="552E3DB3" w:rsidR="002E77CE" w:rsidRPr="00FB453F" w:rsidRDefault="00FB453F" w:rsidP="00FB453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True or False. If you do not declare a default constructor, the compiler will assign garbage values to your class data members. 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[</w:t>
      </w:r>
      <w:r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1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Mark</w:t>
      </w:r>
      <w:r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s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]</w:t>
      </w:r>
      <w:r w:rsidR="002E77CE" w:rsidRPr="00FB453F">
        <w:rPr>
          <w:rFonts w:asciiTheme="minorHAnsi" w:hAnsiTheme="minorHAnsi" w:cstheme="minorHAnsi"/>
          <w:sz w:val="28"/>
          <w:szCs w:val="28"/>
        </w:rPr>
        <w:br w:type="page"/>
      </w:r>
    </w:p>
    <w:p w14:paraId="526DC962" w14:textId="77777777" w:rsidR="00171072" w:rsidRPr="00171072" w:rsidRDefault="00171072" w:rsidP="00171072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3BC9BD36" w14:textId="6D96144B" w:rsidR="00A12E5E" w:rsidRPr="00171072" w:rsidRDefault="002B3157" w:rsidP="00FB453F">
      <w:pPr>
        <w:pStyle w:val="ListParagraph"/>
        <w:numPr>
          <w:ilvl w:val="0"/>
          <w:numId w:val="5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Explain what memory leak is and how to prevent it</w:t>
      </w:r>
      <w:r w:rsidR="00171072" w:rsidRPr="00171072">
        <w:rPr>
          <w:rFonts w:asciiTheme="minorHAnsi" w:hAnsiTheme="minorHAnsi" w:cstheme="minorHAnsi"/>
          <w:sz w:val="28"/>
          <w:szCs w:val="28"/>
        </w:rPr>
        <w:t>.</w:t>
      </w:r>
      <w:r w:rsidR="00171072" w:rsidRPr="00171072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</w:t>
      </w:r>
      <w:bookmarkStart w:id="1" w:name="_Hlk14202543"/>
      <w:r w:rsidR="00171072"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[</w:t>
      </w:r>
      <w:r w:rsidR="00FB453F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2</w:t>
      </w:r>
      <w:r w:rsidR="00171072"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Mark</w:t>
      </w:r>
      <w:r w:rsidR="00A6240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s</w:t>
      </w:r>
      <w:r w:rsidR="00171072"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]</w:t>
      </w:r>
      <w:bookmarkEnd w:id="1"/>
    </w:p>
    <w:p w14:paraId="456C9596" w14:textId="17E53066" w:rsidR="00A12E5E" w:rsidRDefault="00A12E5E" w:rsidP="00A12E5E">
      <w:pPr>
        <w:rPr>
          <w:rFonts w:asciiTheme="minorHAnsi" w:hAnsiTheme="minorHAnsi" w:cstheme="minorHAnsi"/>
          <w:sz w:val="28"/>
          <w:szCs w:val="28"/>
        </w:rPr>
      </w:pPr>
    </w:p>
    <w:p w14:paraId="4E7E8ABA" w14:textId="4065BA5C" w:rsidR="00A12E5E" w:rsidRDefault="00A12E5E" w:rsidP="00A12E5E">
      <w:pPr>
        <w:rPr>
          <w:rFonts w:asciiTheme="minorHAnsi" w:hAnsiTheme="minorHAnsi" w:cstheme="minorHAnsi"/>
          <w:sz w:val="28"/>
          <w:szCs w:val="28"/>
        </w:rPr>
      </w:pPr>
    </w:p>
    <w:p w14:paraId="19AB3DCE" w14:textId="1A565507" w:rsidR="002E77CE" w:rsidRDefault="002E77CE" w:rsidP="00A12E5E">
      <w:pPr>
        <w:rPr>
          <w:rFonts w:asciiTheme="minorHAnsi" w:hAnsiTheme="minorHAnsi" w:cstheme="minorHAnsi"/>
          <w:sz w:val="28"/>
          <w:szCs w:val="28"/>
        </w:rPr>
      </w:pPr>
    </w:p>
    <w:p w14:paraId="7D08A776" w14:textId="500D435E" w:rsidR="002E77CE" w:rsidRDefault="002E77CE" w:rsidP="00A12E5E">
      <w:pPr>
        <w:rPr>
          <w:rFonts w:asciiTheme="minorHAnsi" w:hAnsiTheme="minorHAnsi" w:cstheme="minorHAnsi"/>
          <w:sz w:val="28"/>
          <w:szCs w:val="28"/>
        </w:rPr>
      </w:pPr>
    </w:p>
    <w:p w14:paraId="27DE3D66" w14:textId="13E63A24" w:rsidR="002E77CE" w:rsidRDefault="002E77CE" w:rsidP="00A12E5E">
      <w:pPr>
        <w:rPr>
          <w:rFonts w:asciiTheme="minorHAnsi" w:hAnsiTheme="minorHAnsi" w:cstheme="minorHAnsi"/>
          <w:sz w:val="28"/>
          <w:szCs w:val="28"/>
        </w:rPr>
      </w:pPr>
    </w:p>
    <w:p w14:paraId="02512084" w14:textId="7D592C96" w:rsidR="002E77CE" w:rsidRDefault="002E77CE" w:rsidP="00A12E5E">
      <w:pPr>
        <w:rPr>
          <w:rFonts w:asciiTheme="minorHAnsi" w:hAnsiTheme="minorHAnsi" w:cstheme="minorHAnsi"/>
          <w:sz w:val="28"/>
          <w:szCs w:val="28"/>
        </w:rPr>
      </w:pPr>
    </w:p>
    <w:p w14:paraId="61105F05" w14:textId="4C1A1C35" w:rsidR="002E77CE" w:rsidRDefault="002E77CE" w:rsidP="00A12E5E">
      <w:pPr>
        <w:rPr>
          <w:rFonts w:asciiTheme="minorHAnsi" w:hAnsiTheme="minorHAnsi" w:cstheme="minorHAnsi"/>
          <w:sz w:val="28"/>
          <w:szCs w:val="28"/>
        </w:rPr>
      </w:pPr>
    </w:p>
    <w:p w14:paraId="20B8EB7B" w14:textId="712E996F" w:rsidR="002E77CE" w:rsidRDefault="002E77CE" w:rsidP="00A12E5E">
      <w:pPr>
        <w:rPr>
          <w:rFonts w:asciiTheme="minorHAnsi" w:hAnsiTheme="minorHAnsi" w:cstheme="minorHAnsi"/>
          <w:sz w:val="28"/>
          <w:szCs w:val="28"/>
        </w:rPr>
      </w:pPr>
    </w:p>
    <w:p w14:paraId="12C3F70D" w14:textId="77777777" w:rsidR="00A12E5E" w:rsidRPr="008731B6" w:rsidRDefault="00A12E5E" w:rsidP="00A12E5E">
      <w:pPr>
        <w:rPr>
          <w:rFonts w:asciiTheme="minorHAnsi" w:hAnsiTheme="minorHAnsi" w:cstheme="minorHAnsi"/>
          <w:sz w:val="28"/>
          <w:szCs w:val="28"/>
        </w:rPr>
      </w:pPr>
    </w:p>
    <w:p w14:paraId="6B77235F" w14:textId="319583FF" w:rsidR="00A12E5E" w:rsidRPr="00171072" w:rsidRDefault="004164FE" w:rsidP="00A12E5E">
      <w:pPr>
        <w:pStyle w:val="ListParagraph"/>
        <w:numPr>
          <w:ilvl w:val="0"/>
          <w:numId w:val="5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When do you have to implement an operator</w:t>
      </w:r>
      <w:r w:rsidR="00A12E5E" w:rsidRPr="008731B6">
        <w:rPr>
          <w:rFonts w:asciiTheme="minorHAnsi" w:hAnsiTheme="minorHAnsi" w:cstheme="minorHAnsi"/>
          <w:sz w:val="28"/>
          <w:szCs w:val="28"/>
        </w:rPr>
        <w:t xml:space="preserve"> function as a </w:t>
      </w:r>
      <w:r w:rsidR="00A12E5E" w:rsidRPr="008731B6">
        <w:rPr>
          <w:rFonts w:asciiTheme="minorHAnsi" w:hAnsiTheme="minorHAnsi" w:cstheme="minorHAnsi"/>
          <w:b/>
          <w:i/>
          <w:sz w:val="28"/>
          <w:szCs w:val="28"/>
        </w:rPr>
        <w:t>helper</w:t>
      </w:r>
      <w:r>
        <w:rPr>
          <w:rFonts w:asciiTheme="minorHAnsi" w:hAnsiTheme="minorHAnsi" w:cstheme="minorHAnsi"/>
          <w:b/>
          <w:i/>
          <w:sz w:val="28"/>
          <w:szCs w:val="28"/>
        </w:rPr>
        <w:t>?</w:t>
      </w:r>
      <w:r w:rsidR="00A12E5E" w:rsidRPr="008731B6">
        <w:rPr>
          <w:rFonts w:asciiTheme="minorHAnsi" w:hAnsiTheme="minorHAnsi" w:cstheme="minorHAnsi"/>
          <w:sz w:val="28"/>
          <w:szCs w:val="28"/>
        </w:rPr>
        <w:t xml:space="preserve"> </w:t>
      </w:r>
      <w:r w:rsidR="00B165B1"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[</w:t>
      </w:r>
      <w:r w:rsidR="002E77C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2</w:t>
      </w:r>
      <w:r w:rsidR="00B165B1"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Mark</w:t>
      </w:r>
      <w:r w:rsidR="00A6240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s</w:t>
      </w:r>
      <w:r w:rsidR="00B165B1"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]</w:t>
      </w:r>
    </w:p>
    <w:p w14:paraId="0D17D855" w14:textId="66D2FD55" w:rsidR="00171072" w:rsidRDefault="00171072" w:rsidP="00171072">
      <w:pPr>
        <w:pStyle w:val="ListParagraph"/>
        <w:suppressAutoHyphens w:val="0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</w:p>
    <w:p w14:paraId="474D9885" w14:textId="06E0FCB6" w:rsidR="00171072" w:rsidRDefault="00171072" w:rsidP="00171072">
      <w:pPr>
        <w:pStyle w:val="ListParagraph"/>
        <w:suppressAutoHyphens w:val="0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</w:p>
    <w:p w14:paraId="004B9628" w14:textId="44683FCA" w:rsidR="00171072" w:rsidRDefault="00171072" w:rsidP="00171072">
      <w:pPr>
        <w:pStyle w:val="ListParagraph"/>
        <w:suppressAutoHyphens w:val="0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</w:p>
    <w:p w14:paraId="6E640AD6" w14:textId="0F00A782" w:rsidR="002E77CE" w:rsidRDefault="002E77CE" w:rsidP="00171072">
      <w:pPr>
        <w:pStyle w:val="ListParagraph"/>
        <w:suppressAutoHyphens w:val="0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</w:p>
    <w:p w14:paraId="2726F221" w14:textId="1C23B5E8" w:rsidR="002E77CE" w:rsidRDefault="002E77CE" w:rsidP="00171072">
      <w:pPr>
        <w:pStyle w:val="ListParagraph"/>
        <w:suppressAutoHyphens w:val="0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</w:p>
    <w:p w14:paraId="2106378F" w14:textId="068E3E39" w:rsidR="002E77CE" w:rsidRDefault="002E77CE" w:rsidP="00171072">
      <w:pPr>
        <w:pStyle w:val="ListParagraph"/>
        <w:suppressAutoHyphens w:val="0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</w:p>
    <w:p w14:paraId="19F5B8F2" w14:textId="02C4E426" w:rsidR="002E77CE" w:rsidRDefault="002E77CE" w:rsidP="00171072">
      <w:pPr>
        <w:pStyle w:val="ListParagraph"/>
        <w:suppressAutoHyphens w:val="0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</w:p>
    <w:p w14:paraId="56713D2D" w14:textId="5144CA1B" w:rsidR="002E77CE" w:rsidRDefault="002E77CE" w:rsidP="00171072">
      <w:pPr>
        <w:pStyle w:val="ListParagraph"/>
        <w:suppressAutoHyphens w:val="0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</w:p>
    <w:p w14:paraId="570A47B9" w14:textId="406E5CD9" w:rsidR="002E77CE" w:rsidRDefault="002E77CE" w:rsidP="00171072">
      <w:pPr>
        <w:pStyle w:val="ListParagraph"/>
        <w:suppressAutoHyphens w:val="0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</w:p>
    <w:p w14:paraId="64ECC619" w14:textId="6A78A20B" w:rsidR="002E77CE" w:rsidRDefault="002E77CE" w:rsidP="00171072">
      <w:pPr>
        <w:pStyle w:val="ListParagraph"/>
        <w:suppressAutoHyphens w:val="0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</w:p>
    <w:p w14:paraId="30ED6E97" w14:textId="77777777" w:rsidR="002E77CE" w:rsidRDefault="002E77CE" w:rsidP="00171072">
      <w:pPr>
        <w:pStyle w:val="ListParagraph"/>
        <w:suppressAutoHyphens w:val="0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</w:p>
    <w:p w14:paraId="29F3130F" w14:textId="77777777" w:rsidR="00171072" w:rsidRPr="00171072" w:rsidRDefault="00171072" w:rsidP="00171072">
      <w:pPr>
        <w:pStyle w:val="ListParagraph"/>
        <w:suppressAutoHyphens w:val="0"/>
        <w:rPr>
          <w:rFonts w:asciiTheme="minorHAnsi" w:hAnsiTheme="minorHAnsi" w:cstheme="minorHAnsi"/>
          <w:sz w:val="28"/>
          <w:szCs w:val="28"/>
        </w:rPr>
      </w:pPr>
    </w:p>
    <w:p w14:paraId="2A46C8BD" w14:textId="4FF5A620" w:rsidR="00171072" w:rsidRPr="00FB453F" w:rsidRDefault="00FA53F0" w:rsidP="00FB453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Write the piece of code/s you need to </w:t>
      </w:r>
      <w:r w:rsidRPr="00FB453F">
        <w:rPr>
          <w:rFonts w:asciiTheme="minorHAnsi" w:hAnsiTheme="minorHAnsi" w:cstheme="minorHAnsi"/>
          <w:sz w:val="28"/>
          <w:szCs w:val="28"/>
        </w:rPr>
        <w:t>prohibit</w:t>
      </w:r>
      <w:r w:rsidR="00FB453F" w:rsidRPr="00FB453F">
        <w:rPr>
          <w:rFonts w:asciiTheme="minorHAnsi" w:hAnsiTheme="minorHAnsi" w:cstheme="minorHAnsi"/>
          <w:sz w:val="28"/>
          <w:szCs w:val="28"/>
        </w:rPr>
        <w:t xml:space="preserve"> copying and/or copy assigning</w:t>
      </w:r>
      <w:r w:rsidR="00FB453F">
        <w:rPr>
          <w:rFonts w:asciiTheme="minorHAnsi" w:hAnsiTheme="minorHAnsi" w:cstheme="minorHAnsi"/>
          <w:sz w:val="28"/>
          <w:szCs w:val="28"/>
        </w:rPr>
        <w:t xml:space="preserve"> of a class named Book</w:t>
      </w:r>
      <w:r w:rsidR="00171072" w:rsidRPr="00FB453F">
        <w:rPr>
          <w:rFonts w:asciiTheme="minorHAnsi" w:hAnsiTheme="minorHAnsi" w:cstheme="minorHAnsi"/>
          <w:sz w:val="28"/>
          <w:szCs w:val="28"/>
        </w:rPr>
        <w:t xml:space="preserve">? </w:t>
      </w:r>
      <w:r w:rsidR="00171072" w:rsidRPr="00FB453F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[</w:t>
      </w:r>
      <w:r w:rsidR="00FB453F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4</w:t>
      </w:r>
      <w:r w:rsidR="00171072" w:rsidRPr="00FB453F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Mark</w:t>
      </w:r>
      <w:r w:rsidR="00A6240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s</w:t>
      </w:r>
      <w:r w:rsidR="00171072" w:rsidRPr="00FB453F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]</w:t>
      </w:r>
    </w:p>
    <w:p w14:paraId="4CEFE591" w14:textId="77777777" w:rsidR="00171072" w:rsidRPr="008731B6" w:rsidRDefault="00171072" w:rsidP="00171072">
      <w:pPr>
        <w:pStyle w:val="ListParagraph"/>
        <w:suppressAutoHyphens w:val="0"/>
        <w:rPr>
          <w:rFonts w:asciiTheme="minorHAnsi" w:hAnsiTheme="minorHAnsi" w:cstheme="minorHAnsi"/>
          <w:sz w:val="28"/>
          <w:szCs w:val="28"/>
        </w:rPr>
      </w:pPr>
    </w:p>
    <w:p w14:paraId="5494DFC8" w14:textId="77777777" w:rsidR="00A12E5E" w:rsidRPr="008731B6" w:rsidRDefault="00A12E5E" w:rsidP="00A12E5E">
      <w:pPr>
        <w:rPr>
          <w:rFonts w:asciiTheme="minorHAnsi" w:hAnsiTheme="minorHAnsi" w:cstheme="minorHAnsi"/>
          <w:sz w:val="28"/>
          <w:szCs w:val="28"/>
        </w:rPr>
      </w:pPr>
    </w:p>
    <w:p w14:paraId="6E59E7A0" w14:textId="345380F0" w:rsidR="00A12E5E" w:rsidRDefault="00A12E5E" w:rsidP="00A12E5E">
      <w:pPr>
        <w:rPr>
          <w:rFonts w:asciiTheme="minorHAnsi" w:hAnsiTheme="minorHAnsi" w:cstheme="minorHAnsi"/>
          <w:sz w:val="28"/>
          <w:szCs w:val="28"/>
        </w:rPr>
      </w:pPr>
    </w:p>
    <w:p w14:paraId="5C94F1AA" w14:textId="7BF85697" w:rsidR="002513C0" w:rsidRDefault="002513C0" w:rsidP="008731B6">
      <w:pPr>
        <w:pStyle w:val="CommentText"/>
        <w:ind w:left="720"/>
        <w:rPr>
          <w:rFonts w:asciiTheme="minorHAnsi" w:hAnsiTheme="minorHAnsi" w:cstheme="minorHAnsi"/>
          <w:sz w:val="28"/>
          <w:szCs w:val="28"/>
        </w:rPr>
      </w:pPr>
    </w:p>
    <w:p w14:paraId="011EC7E9" w14:textId="77777777" w:rsidR="002513C0" w:rsidRDefault="002513C0" w:rsidP="008731B6">
      <w:pPr>
        <w:pStyle w:val="CommentText"/>
        <w:ind w:left="720"/>
        <w:rPr>
          <w:rFonts w:asciiTheme="minorHAnsi" w:hAnsiTheme="minorHAnsi" w:cstheme="minorHAnsi"/>
          <w:sz w:val="28"/>
          <w:szCs w:val="28"/>
        </w:rPr>
      </w:pPr>
    </w:p>
    <w:p w14:paraId="1C7A5C66" w14:textId="77777777" w:rsidR="004164FE" w:rsidRDefault="004164FE" w:rsidP="008731B6">
      <w:pPr>
        <w:pStyle w:val="CommentText"/>
        <w:ind w:left="720"/>
        <w:rPr>
          <w:rFonts w:asciiTheme="minorHAnsi" w:hAnsiTheme="minorHAnsi" w:cstheme="minorHAnsi"/>
          <w:sz w:val="28"/>
          <w:szCs w:val="28"/>
        </w:rPr>
      </w:pPr>
    </w:p>
    <w:p w14:paraId="3B42F7A7" w14:textId="77777777" w:rsidR="00A12E5E" w:rsidRPr="008731B6" w:rsidRDefault="00A12E5E" w:rsidP="00A12E5E">
      <w:pPr>
        <w:rPr>
          <w:rFonts w:asciiTheme="minorHAnsi" w:hAnsiTheme="minorHAnsi" w:cstheme="minorHAnsi"/>
          <w:sz w:val="28"/>
          <w:szCs w:val="28"/>
        </w:rPr>
      </w:pPr>
    </w:p>
    <w:p w14:paraId="36E7E61E" w14:textId="2713108C" w:rsidR="00A12E5E" w:rsidRDefault="00A12E5E">
      <w:pPr>
        <w:rPr>
          <w:rFonts w:ascii="Cambria" w:hAnsi="Cambria" w:cstheme="minorHAnsi"/>
          <w:b/>
          <w:smallCaps/>
          <w:sz w:val="32"/>
          <w:szCs w:val="32"/>
        </w:rPr>
      </w:pPr>
    </w:p>
    <w:p w14:paraId="50F80FB9" w14:textId="776F79A0" w:rsidR="009125A6" w:rsidRDefault="009125A6">
      <w:pPr>
        <w:rPr>
          <w:rFonts w:ascii="Cambria" w:hAnsi="Cambria" w:cstheme="minorHAnsi"/>
          <w:b/>
          <w:smallCaps/>
          <w:sz w:val="32"/>
          <w:szCs w:val="32"/>
        </w:rPr>
      </w:pPr>
    </w:p>
    <w:p w14:paraId="0A99E4EA" w14:textId="0ED3B9EA" w:rsidR="009125A6" w:rsidRDefault="009125A6">
      <w:pPr>
        <w:rPr>
          <w:rFonts w:ascii="Cambria" w:hAnsi="Cambria" w:cstheme="minorHAnsi"/>
          <w:b/>
          <w:smallCaps/>
          <w:sz w:val="32"/>
          <w:szCs w:val="32"/>
        </w:rPr>
      </w:pPr>
    </w:p>
    <w:p w14:paraId="6B900911" w14:textId="77777777" w:rsidR="009125A6" w:rsidRDefault="009125A6">
      <w:pPr>
        <w:rPr>
          <w:rFonts w:ascii="Cambria" w:hAnsi="Cambria" w:cstheme="minorHAnsi"/>
          <w:b/>
          <w:smallCaps/>
          <w:sz w:val="32"/>
          <w:szCs w:val="32"/>
        </w:rPr>
      </w:pPr>
    </w:p>
    <w:p w14:paraId="791156CF" w14:textId="77777777" w:rsidR="002513C0" w:rsidRDefault="002513C0">
      <w:pPr>
        <w:rPr>
          <w:rFonts w:ascii="Cambria" w:hAnsi="Cambria" w:cstheme="minorHAnsi"/>
          <w:b/>
          <w:smallCaps/>
          <w:sz w:val="32"/>
          <w:szCs w:val="32"/>
        </w:rPr>
      </w:pPr>
      <w:r>
        <w:rPr>
          <w:rFonts w:ascii="Cambria" w:hAnsi="Cambria" w:cstheme="minorHAnsi"/>
          <w:b/>
          <w:smallCaps/>
          <w:sz w:val="32"/>
          <w:szCs w:val="32"/>
        </w:rPr>
        <w:br w:type="page"/>
      </w:r>
    </w:p>
    <w:p w14:paraId="30AB9759" w14:textId="77777777" w:rsidR="008E4A57" w:rsidRPr="00E02D42" w:rsidRDefault="008E4A57" w:rsidP="008E4A57">
      <w:pPr>
        <w:spacing w:after="100" w:afterAutospacing="1"/>
        <w:rPr>
          <w:rFonts w:ascii="Cambria" w:hAnsi="Cambria" w:cstheme="minorHAnsi"/>
          <w:b/>
          <w:smallCaps/>
          <w:sz w:val="32"/>
          <w:szCs w:val="32"/>
        </w:rPr>
      </w:pPr>
      <w:r w:rsidRPr="00DF71A2">
        <w:rPr>
          <w:rFonts w:ascii="Cambria" w:hAnsi="Cambria" w:cstheme="minorHAnsi"/>
          <w:b/>
          <w:smallCaps/>
          <w:sz w:val="32"/>
          <w:szCs w:val="32"/>
        </w:rPr>
        <w:lastRenderedPageBreak/>
        <w:t>P</w:t>
      </w:r>
      <w:r>
        <w:rPr>
          <w:rFonts w:ascii="Cambria" w:hAnsi="Cambria" w:cstheme="minorHAnsi"/>
          <w:b/>
          <w:smallCaps/>
          <w:sz w:val="32"/>
          <w:szCs w:val="32"/>
        </w:rPr>
        <w:t>art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 </w:t>
      </w:r>
      <w:r>
        <w:rPr>
          <w:rFonts w:ascii="Cambria" w:hAnsi="Cambria" w:cstheme="minorHAnsi"/>
          <w:b/>
          <w:smallCaps/>
          <w:sz w:val="32"/>
          <w:szCs w:val="32"/>
        </w:rPr>
        <w:t>B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: </w:t>
      </w:r>
      <w:r>
        <w:rPr>
          <w:rFonts w:ascii="Cambria" w:hAnsi="Cambria" w:cstheme="minorHAnsi"/>
          <w:b/>
          <w:smallCaps/>
          <w:sz w:val="32"/>
          <w:szCs w:val="32"/>
        </w:rPr>
        <w:t>Debugging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 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[</w:t>
      </w:r>
      <w:r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Total of 15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Marks]</w:t>
      </w:r>
    </w:p>
    <w:p w14:paraId="41D9FDFC" w14:textId="77777777" w:rsidR="008E4A57" w:rsidRDefault="008E4A57" w:rsidP="008E4A57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The following program contains </w:t>
      </w:r>
      <w:r>
        <w:rPr>
          <w:b/>
          <w:bCs/>
          <w:color w:val="auto"/>
          <w:sz w:val="28"/>
          <w:szCs w:val="28"/>
        </w:rPr>
        <w:t xml:space="preserve">five </w:t>
      </w:r>
      <w:r>
        <w:rPr>
          <w:color w:val="auto"/>
          <w:sz w:val="28"/>
          <w:szCs w:val="28"/>
        </w:rPr>
        <w:t xml:space="preserve">different errors that would prevent it from compiling or result in undefined </w:t>
      </w:r>
      <w:proofErr w:type="spellStart"/>
      <w:r>
        <w:rPr>
          <w:color w:val="auto"/>
          <w:sz w:val="28"/>
          <w:szCs w:val="28"/>
        </w:rPr>
        <w:t>behaviour</w:t>
      </w:r>
      <w:proofErr w:type="spellEnd"/>
      <w:r>
        <w:rPr>
          <w:color w:val="auto"/>
          <w:sz w:val="28"/>
          <w:szCs w:val="28"/>
        </w:rPr>
        <w:t xml:space="preserve">. Identify them by line number, explain briefly the error, and write a fix for it in the space provided. Each properly identified and fixed error is worth three marks. Assume that this code, once corrected, will compile using the GNU g++ compiler on matrix. </w:t>
      </w:r>
    </w:p>
    <w:p w14:paraId="62F17F6A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1. #include &lt;iostream&gt; </w:t>
      </w:r>
    </w:p>
    <w:p w14:paraId="65B201A9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2. using namespace 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>std;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 </w:t>
      </w:r>
    </w:p>
    <w:p w14:paraId="78F6AFC5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3. </w:t>
      </w:r>
    </w:p>
    <w:p w14:paraId="2AC210AE" w14:textId="640BD3BF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4. class WEB222 { </w:t>
      </w:r>
    </w:p>
    <w:p w14:paraId="72069D47" w14:textId="59F4D728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>5.     int *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>ids;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 </w:t>
      </w:r>
    </w:p>
    <w:p w14:paraId="02CCA43C" w14:textId="0E81C112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6.     int 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>size;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 </w:t>
      </w:r>
    </w:p>
    <w:p w14:paraId="7FC53396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7. public: </w:t>
      </w:r>
    </w:p>
    <w:p w14:paraId="4B58FEA0" w14:textId="666B1A9F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8.   WEB222(const int *ids_, int n) { </w:t>
      </w:r>
    </w:p>
    <w:p w14:paraId="302D17B8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>9.         ids = new int[n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>];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 </w:t>
      </w:r>
    </w:p>
    <w:p w14:paraId="4CF3AE48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>10.        ids = ids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>_;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 </w:t>
      </w:r>
    </w:p>
    <w:p w14:paraId="3B71E217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11.        size = 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>n;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 </w:t>
      </w:r>
    </w:p>
    <w:p w14:paraId="1AFB4F58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>12.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 xml:space="preserve">  }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 </w:t>
      </w:r>
    </w:p>
    <w:p w14:paraId="361FA548" w14:textId="5073958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13.  ~WEB222(int n) { </w:t>
      </w:r>
    </w:p>
    <w:p w14:paraId="77148B7A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14.       </w:t>
      </w:r>
      <w:proofErr w:type="spellStart"/>
      <w:r>
        <w:rPr>
          <w:rFonts w:ascii="Consolas" w:hAnsi="Consolas" w:cs="Consolas"/>
          <w:color w:val="auto"/>
          <w:sz w:val="30"/>
          <w:szCs w:val="30"/>
        </w:rPr>
        <w:t>cout</w:t>
      </w:r>
      <w:proofErr w:type="spellEnd"/>
      <w:r>
        <w:rPr>
          <w:rFonts w:ascii="Consolas" w:hAnsi="Consolas" w:cs="Consolas"/>
          <w:color w:val="auto"/>
          <w:sz w:val="30"/>
          <w:szCs w:val="30"/>
        </w:rPr>
        <w:t xml:space="preserve"> &lt;&lt; "deleting all " &lt;&lt; n &lt;&lt; " ids." &lt;&lt; </w:t>
      </w:r>
      <w:proofErr w:type="spellStart"/>
      <w:proofErr w:type="gramStart"/>
      <w:r>
        <w:rPr>
          <w:rFonts w:ascii="Consolas" w:hAnsi="Consolas" w:cs="Consolas"/>
          <w:color w:val="auto"/>
          <w:sz w:val="30"/>
          <w:szCs w:val="30"/>
        </w:rPr>
        <w:t>endl</w:t>
      </w:r>
      <w:proofErr w:type="spellEnd"/>
      <w:r>
        <w:rPr>
          <w:rFonts w:ascii="Consolas" w:hAnsi="Consolas" w:cs="Consolas"/>
          <w:color w:val="auto"/>
          <w:sz w:val="30"/>
          <w:szCs w:val="30"/>
        </w:rPr>
        <w:t>;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 </w:t>
      </w:r>
    </w:p>
    <w:p w14:paraId="6A37BCBB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15.       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>delete[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] ids; </w:t>
      </w:r>
    </w:p>
    <w:p w14:paraId="7750440C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>16.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 xml:space="preserve">  }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 </w:t>
      </w:r>
    </w:p>
    <w:p w14:paraId="5D4F72B3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17.  void 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>display(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){ </w:t>
      </w:r>
    </w:p>
    <w:p w14:paraId="4BF01E0F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18.     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>for(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int </w:t>
      </w:r>
      <w:proofErr w:type="spellStart"/>
      <w:r>
        <w:rPr>
          <w:rFonts w:ascii="Consolas" w:hAnsi="Consolas" w:cs="Consolas"/>
          <w:color w:val="auto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uto"/>
          <w:sz w:val="30"/>
          <w:szCs w:val="30"/>
        </w:rPr>
        <w:t xml:space="preserve"> = 0; </w:t>
      </w:r>
      <w:proofErr w:type="spellStart"/>
      <w:r>
        <w:rPr>
          <w:rFonts w:ascii="Consolas" w:hAnsi="Consolas" w:cs="Consolas"/>
          <w:color w:val="auto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uto"/>
          <w:sz w:val="30"/>
          <w:szCs w:val="30"/>
        </w:rPr>
        <w:t xml:space="preserve"> &lt; size; </w:t>
      </w:r>
      <w:proofErr w:type="spellStart"/>
      <w:r>
        <w:rPr>
          <w:rFonts w:ascii="Consolas" w:hAnsi="Consolas" w:cs="Consolas"/>
          <w:color w:val="auto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uto"/>
          <w:sz w:val="30"/>
          <w:szCs w:val="30"/>
        </w:rPr>
        <w:t xml:space="preserve">++) </w:t>
      </w:r>
    </w:p>
    <w:p w14:paraId="55BE07E7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19.          </w:t>
      </w:r>
      <w:proofErr w:type="spellStart"/>
      <w:r>
        <w:rPr>
          <w:rFonts w:ascii="Consolas" w:hAnsi="Consolas" w:cs="Consolas"/>
          <w:color w:val="auto"/>
          <w:sz w:val="30"/>
          <w:szCs w:val="30"/>
        </w:rPr>
        <w:t>cout</w:t>
      </w:r>
      <w:proofErr w:type="spellEnd"/>
      <w:r>
        <w:rPr>
          <w:rFonts w:ascii="Consolas" w:hAnsi="Consolas" w:cs="Consolas"/>
          <w:color w:val="auto"/>
          <w:sz w:val="30"/>
          <w:szCs w:val="30"/>
        </w:rPr>
        <w:t xml:space="preserve"> &lt;&lt; "id: " &lt;&lt; ids[size] &lt;&lt; </w:t>
      </w:r>
      <w:proofErr w:type="spellStart"/>
      <w:proofErr w:type="gramStart"/>
      <w:r>
        <w:rPr>
          <w:rFonts w:ascii="Consolas" w:hAnsi="Consolas" w:cs="Consolas"/>
          <w:color w:val="auto"/>
          <w:sz w:val="30"/>
          <w:szCs w:val="30"/>
        </w:rPr>
        <w:t>endl</w:t>
      </w:r>
      <w:proofErr w:type="spellEnd"/>
      <w:r>
        <w:rPr>
          <w:rFonts w:ascii="Consolas" w:hAnsi="Consolas" w:cs="Consolas"/>
          <w:color w:val="auto"/>
          <w:sz w:val="30"/>
          <w:szCs w:val="30"/>
        </w:rPr>
        <w:t>;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 </w:t>
      </w:r>
    </w:p>
    <w:p w14:paraId="76421CAE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>20.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 xml:space="preserve">  }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 </w:t>
      </w:r>
    </w:p>
    <w:p w14:paraId="61533166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21.}; </w:t>
      </w:r>
    </w:p>
    <w:p w14:paraId="4F9B0F5D" w14:textId="4F95DE2D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22. void 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>prn(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const WEB222&amp; </w:t>
      </w:r>
      <w:proofErr w:type="spellStart"/>
      <w:r>
        <w:rPr>
          <w:rFonts w:ascii="Consolas" w:hAnsi="Consolas" w:cs="Consolas"/>
          <w:color w:val="auto"/>
          <w:sz w:val="30"/>
          <w:szCs w:val="30"/>
        </w:rPr>
        <w:t>spp</w:t>
      </w:r>
      <w:proofErr w:type="spellEnd"/>
      <w:r>
        <w:rPr>
          <w:rFonts w:ascii="Consolas" w:hAnsi="Consolas" w:cs="Consolas"/>
          <w:color w:val="auto"/>
          <w:sz w:val="30"/>
          <w:szCs w:val="30"/>
        </w:rPr>
        <w:t xml:space="preserve">){ </w:t>
      </w:r>
    </w:p>
    <w:p w14:paraId="29904042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23.             </w:t>
      </w:r>
      <w:proofErr w:type="spellStart"/>
      <w:proofErr w:type="gramStart"/>
      <w:r>
        <w:rPr>
          <w:rFonts w:ascii="Consolas" w:hAnsi="Consolas" w:cs="Consolas"/>
          <w:color w:val="auto"/>
          <w:sz w:val="30"/>
          <w:szCs w:val="30"/>
        </w:rPr>
        <w:t>spp.display</w:t>
      </w:r>
      <w:proofErr w:type="spellEnd"/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(); </w:t>
      </w:r>
    </w:p>
    <w:p w14:paraId="0AA93F8D" w14:textId="1DFDEE4F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proofErr w:type="gramStart"/>
      <w:r>
        <w:rPr>
          <w:rFonts w:ascii="Consolas" w:hAnsi="Consolas" w:cs="Consolas"/>
          <w:color w:val="auto"/>
          <w:sz w:val="30"/>
          <w:szCs w:val="30"/>
        </w:rPr>
        <w:t>24. }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 </w:t>
      </w:r>
    </w:p>
    <w:p w14:paraId="19F7B2C1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25. int 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) { </w:t>
      </w:r>
    </w:p>
    <w:p w14:paraId="4E91683C" w14:textId="6C16EC38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26.        </w:t>
      </w:r>
      <w:r w:rsidR="003915F9">
        <w:rPr>
          <w:rFonts w:ascii="Consolas" w:hAnsi="Consolas" w:cs="Consolas"/>
          <w:color w:val="auto"/>
          <w:sz w:val="30"/>
          <w:szCs w:val="30"/>
        </w:rPr>
        <w:t xml:space="preserve">int </w:t>
      </w:r>
      <w:proofErr w:type="gramStart"/>
      <w:r w:rsidR="003915F9">
        <w:rPr>
          <w:rFonts w:ascii="Consolas" w:hAnsi="Consolas" w:cs="Consolas"/>
          <w:color w:val="auto"/>
          <w:sz w:val="30"/>
          <w:szCs w:val="30"/>
        </w:rPr>
        <w:t>ids[</w:t>
      </w:r>
      <w:proofErr w:type="gramEnd"/>
      <w:r w:rsidR="003915F9">
        <w:rPr>
          <w:rFonts w:ascii="Consolas" w:hAnsi="Consolas" w:cs="Consolas"/>
          <w:color w:val="auto"/>
          <w:sz w:val="30"/>
          <w:szCs w:val="30"/>
        </w:rPr>
        <w:t>3] = {23135, 52134, 6</w:t>
      </w:r>
      <w:r>
        <w:rPr>
          <w:rFonts w:ascii="Consolas" w:hAnsi="Consolas" w:cs="Consolas"/>
          <w:color w:val="auto"/>
          <w:sz w:val="30"/>
          <w:szCs w:val="30"/>
        </w:rPr>
        <w:t xml:space="preserve">7112}; </w:t>
      </w:r>
    </w:p>
    <w:p w14:paraId="3B58A2A2" w14:textId="3754E1E6" w:rsidR="008E4A57" w:rsidRDefault="008E4A57" w:rsidP="003915F9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27.        </w:t>
      </w:r>
      <w:r w:rsidR="003915F9">
        <w:rPr>
          <w:rFonts w:ascii="Consolas" w:hAnsi="Consolas" w:cs="Consolas"/>
          <w:color w:val="auto"/>
          <w:sz w:val="30"/>
          <w:szCs w:val="30"/>
        </w:rPr>
        <w:t xml:space="preserve">WEB222 </w:t>
      </w:r>
      <w:proofErr w:type="spellStart"/>
      <w:proofErr w:type="gramStart"/>
      <w:r w:rsidR="003915F9">
        <w:rPr>
          <w:rFonts w:ascii="Consolas" w:hAnsi="Consolas" w:cs="Consolas"/>
          <w:color w:val="auto"/>
          <w:sz w:val="30"/>
          <w:szCs w:val="30"/>
        </w:rPr>
        <w:t>sjj</w:t>
      </w:r>
      <w:proofErr w:type="spellEnd"/>
      <w:r>
        <w:rPr>
          <w:rFonts w:ascii="Consolas" w:hAnsi="Consolas" w:cs="Consolas"/>
          <w:color w:val="auto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ids, 3), </w:t>
      </w:r>
      <w:proofErr w:type="spellStart"/>
      <w:r>
        <w:rPr>
          <w:rFonts w:ascii="Consolas" w:hAnsi="Consolas" w:cs="Consolas"/>
          <w:color w:val="auto"/>
          <w:sz w:val="30"/>
          <w:szCs w:val="30"/>
        </w:rPr>
        <w:t>sbb</w:t>
      </w:r>
      <w:proofErr w:type="spellEnd"/>
      <w:r>
        <w:rPr>
          <w:rFonts w:ascii="Consolas" w:hAnsi="Consolas" w:cs="Consolas"/>
          <w:color w:val="auto"/>
          <w:sz w:val="30"/>
          <w:szCs w:val="30"/>
        </w:rPr>
        <w:t xml:space="preserve">; </w:t>
      </w:r>
    </w:p>
    <w:p w14:paraId="5263FCB6" w14:textId="417B1425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28.        </w:t>
      </w:r>
      <w:r w:rsidR="003915F9">
        <w:rPr>
          <w:rFonts w:ascii="Consolas" w:hAnsi="Consolas" w:cs="Consolas"/>
          <w:color w:val="auto"/>
          <w:sz w:val="30"/>
          <w:szCs w:val="30"/>
        </w:rPr>
        <w:t>prn(</w:t>
      </w:r>
      <w:proofErr w:type="spellStart"/>
      <w:r w:rsidR="003915F9">
        <w:rPr>
          <w:rFonts w:ascii="Consolas" w:hAnsi="Consolas" w:cs="Consolas"/>
          <w:color w:val="auto"/>
          <w:sz w:val="30"/>
          <w:szCs w:val="30"/>
        </w:rPr>
        <w:t>sjj</w:t>
      </w:r>
      <w:proofErr w:type="spellEnd"/>
      <w:proofErr w:type="gramStart"/>
      <w:r>
        <w:rPr>
          <w:rFonts w:ascii="Consolas" w:hAnsi="Consolas" w:cs="Consolas"/>
          <w:color w:val="auto"/>
          <w:sz w:val="30"/>
          <w:szCs w:val="30"/>
        </w:rPr>
        <w:t>);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 </w:t>
      </w:r>
    </w:p>
    <w:p w14:paraId="60E2C67B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29.        </w:t>
      </w:r>
      <w:proofErr w:type="spellStart"/>
      <w:r>
        <w:rPr>
          <w:rFonts w:ascii="Consolas" w:hAnsi="Consolas" w:cs="Consolas"/>
          <w:color w:val="auto"/>
          <w:sz w:val="30"/>
          <w:szCs w:val="30"/>
        </w:rPr>
        <w:t>sbb</w:t>
      </w:r>
      <w:proofErr w:type="spellEnd"/>
      <w:r>
        <w:rPr>
          <w:rFonts w:ascii="Consolas" w:hAnsi="Consolas" w:cs="Consolas"/>
          <w:color w:val="auto"/>
          <w:sz w:val="30"/>
          <w:szCs w:val="30"/>
        </w:rPr>
        <w:t>-&gt;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>display(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); </w:t>
      </w:r>
    </w:p>
    <w:p w14:paraId="76E539E4" w14:textId="77777777" w:rsidR="008E4A57" w:rsidRDefault="008E4A57" w:rsidP="008E4A57">
      <w:pPr>
        <w:pStyle w:val="Default"/>
        <w:rPr>
          <w:rFonts w:ascii="Consolas" w:hAnsi="Consolas" w:cs="Consolas"/>
          <w:color w:val="auto"/>
          <w:sz w:val="30"/>
          <w:szCs w:val="30"/>
        </w:rPr>
      </w:pPr>
      <w:r>
        <w:rPr>
          <w:rFonts w:ascii="Consolas" w:hAnsi="Consolas" w:cs="Consolas"/>
          <w:color w:val="auto"/>
          <w:sz w:val="30"/>
          <w:szCs w:val="30"/>
        </w:rPr>
        <w:t xml:space="preserve">30.        return </w:t>
      </w:r>
      <w:proofErr w:type="gramStart"/>
      <w:r>
        <w:rPr>
          <w:rFonts w:ascii="Consolas" w:hAnsi="Consolas" w:cs="Consolas"/>
          <w:color w:val="auto"/>
          <w:sz w:val="30"/>
          <w:szCs w:val="30"/>
        </w:rPr>
        <w:t>0;</w:t>
      </w:r>
      <w:proofErr w:type="gramEnd"/>
      <w:r>
        <w:rPr>
          <w:rFonts w:ascii="Consolas" w:hAnsi="Consolas" w:cs="Consolas"/>
          <w:color w:val="auto"/>
          <w:sz w:val="30"/>
          <w:szCs w:val="30"/>
        </w:rPr>
        <w:t xml:space="preserve"> </w:t>
      </w:r>
    </w:p>
    <w:p w14:paraId="1767E73E" w14:textId="31AC075F" w:rsidR="008E4A57" w:rsidRDefault="008E4A57" w:rsidP="008E4A57">
      <w:pPr>
        <w:rPr>
          <w:rFonts w:ascii="Cambria" w:hAnsi="Cambria" w:cstheme="minorHAnsi"/>
          <w:b/>
          <w:smallCaps/>
          <w:sz w:val="32"/>
          <w:szCs w:val="32"/>
        </w:rPr>
      </w:pPr>
      <w:proofErr w:type="gramStart"/>
      <w:r>
        <w:rPr>
          <w:rFonts w:ascii="Consolas" w:hAnsi="Consolas" w:cs="Consolas"/>
          <w:sz w:val="30"/>
          <w:szCs w:val="30"/>
        </w:rPr>
        <w:t>31. }</w:t>
      </w:r>
      <w:proofErr w:type="gramEnd"/>
      <w:r>
        <w:rPr>
          <w:rFonts w:ascii="Cambria" w:hAnsi="Cambria" w:cstheme="minorHAnsi"/>
          <w:b/>
          <w:smallCaps/>
          <w:sz w:val="32"/>
          <w:szCs w:val="32"/>
        </w:rPr>
        <w:br w:type="page"/>
      </w:r>
    </w:p>
    <w:p w14:paraId="081EF537" w14:textId="77777777" w:rsidR="008E4A57" w:rsidRDefault="008E4A57" w:rsidP="008E4A57">
      <w:pPr>
        <w:pStyle w:val="Default"/>
      </w:pPr>
    </w:p>
    <w:p w14:paraId="26B20198" w14:textId="77777777" w:rsidR="008E4A57" w:rsidRDefault="008E4A57" w:rsidP="008E4A57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ERROR 1: </w:t>
      </w:r>
      <w:r>
        <w:rPr>
          <w:color w:val="auto"/>
          <w:sz w:val="28"/>
          <w:szCs w:val="28"/>
        </w:rPr>
        <w:t xml:space="preserve">Line number: _________ </w:t>
      </w:r>
    </w:p>
    <w:p w14:paraId="15F3EA0E" w14:textId="77777777" w:rsidR="008E4A57" w:rsidRDefault="008E4A57" w:rsidP="008E4A57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Problem: ______________________________________________________________________________________________________________________________________________ </w:t>
      </w:r>
    </w:p>
    <w:p w14:paraId="4966D9A7" w14:textId="77777777" w:rsidR="008E4A57" w:rsidRDefault="008E4A57" w:rsidP="008E4A57">
      <w:pPr>
        <w:rPr>
          <w:sz w:val="28"/>
          <w:szCs w:val="28"/>
        </w:rPr>
      </w:pPr>
      <w:r>
        <w:rPr>
          <w:sz w:val="28"/>
          <w:szCs w:val="28"/>
        </w:rPr>
        <w:t>Fix:</w:t>
      </w:r>
    </w:p>
    <w:p w14:paraId="09B8A8D9" w14:textId="77777777" w:rsidR="008E4A57" w:rsidRDefault="008E4A57" w:rsidP="008E4A57">
      <w:pPr>
        <w:rPr>
          <w:sz w:val="28"/>
          <w:szCs w:val="28"/>
        </w:rPr>
      </w:pPr>
    </w:p>
    <w:p w14:paraId="0C3243C2" w14:textId="77777777" w:rsidR="008E4A57" w:rsidRDefault="008E4A57" w:rsidP="008E4A57">
      <w:pPr>
        <w:rPr>
          <w:sz w:val="28"/>
          <w:szCs w:val="28"/>
        </w:rPr>
      </w:pPr>
    </w:p>
    <w:p w14:paraId="7F5E226B" w14:textId="77777777" w:rsidR="008E4A57" w:rsidRDefault="008E4A57" w:rsidP="008E4A57">
      <w:pPr>
        <w:rPr>
          <w:sz w:val="28"/>
          <w:szCs w:val="28"/>
        </w:rPr>
      </w:pPr>
    </w:p>
    <w:p w14:paraId="595B64DF" w14:textId="77777777" w:rsidR="008E4A57" w:rsidRDefault="008E4A57" w:rsidP="008E4A57">
      <w:pPr>
        <w:rPr>
          <w:sz w:val="28"/>
          <w:szCs w:val="28"/>
        </w:rPr>
      </w:pPr>
    </w:p>
    <w:p w14:paraId="22399E8C" w14:textId="77777777" w:rsidR="008E4A57" w:rsidRDefault="008E4A57" w:rsidP="008E4A57">
      <w:pPr>
        <w:rPr>
          <w:sz w:val="28"/>
          <w:szCs w:val="28"/>
        </w:rPr>
      </w:pPr>
    </w:p>
    <w:p w14:paraId="17842B0B" w14:textId="77777777" w:rsidR="008E4A57" w:rsidRDefault="008E4A57" w:rsidP="008E4A57">
      <w:pPr>
        <w:rPr>
          <w:sz w:val="28"/>
          <w:szCs w:val="28"/>
        </w:rPr>
      </w:pPr>
    </w:p>
    <w:p w14:paraId="4473F1BA" w14:textId="77777777" w:rsidR="008E4A57" w:rsidRDefault="008E4A57" w:rsidP="008E4A57">
      <w:pPr>
        <w:rPr>
          <w:sz w:val="28"/>
          <w:szCs w:val="28"/>
        </w:rPr>
      </w:pPr>
    </w:p>
    <w:p w14:paraId="2F0D5745" w14:textId="77777777" w:rsidR="008E4A57" w:rsidRDefault="008E4A57" w:rsidP="008E4A57">
      <w:pPr>
        <w:rPr>
          <w:sz w:val="28"/>
          <w:szCs w:val="28"/>
        </w:rPr>
      </w:pPr>
    </w:p>
    <w:p w14:paraId="2DD9BEB8" w14:textId="77777777" w:rsidR="008E4A57" w:rsidRDefault="008E4A57" w:rsidP="008E4A57">
      <w:pPr>
        <w:rPr>
          <w:sz w:val="28"/>
          <w:szCs w:val="28"/>
        </w:rPr>
      </w:pPr>
    </w:p>
    <w:p w14:paraId="15766BB8" w14:textId="77777777" w:rsidR="008E4A57" w:rsidRDefault="008E4A57" w:rsidP="008E4A57">
      <w:pPr>
        <w:pStyle w:val="Default"/>
      </w:pPr>
    </w:p>
    <w:p w14:paraId="7B0F2145" w14:textId="77777777" w:rsidR="008E4A57" w:rsidRDefault="008E4A57" w:rsidP="008E4A57">
      <w:pPr>
        <w:pStyle w:val="Default"/>
      </w:pPr>
    </w:p>
    <w:p w14:paraId="0E7C5373" w14:textId="77777777" w:rsidR="008E4A57" w:rsidRDefault="008E4A57" w:rsidP="008E4A57">
      <w:pPr>
        <w:pStyle w:val="Default"/>
      </w:pPr>
    </w:p>
    <w:p w14:paraId="529A0E29" w14:textId="77777777" w:rsidR="008E4A57" w:rsidRDefault="008E4A57" w:rsidP="008E4A57">
      <w:pPr>
        <w:pStyle w:val="Default"/>
      </w:pPr>
    </w:p>
    <w:p w14:paraId="7B1E1B40" w14:textId="77777777" w:rsidR="008E4A57" w:rsidRDefault="008E4A57" w:rsidP="008E4A57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ERROR 2: </w:t>
      </w:r>
      <w:r>
        <w:rPr>
          <w:color w:val="auto"/>
          <w:sz w:val="28"/>
          <w:szCs w:val="28"/>
        </w:rPr>
        <w:t xml:space="preserve">Line number: _________ </w:t>
      </w:r>
    </w:p>
    <w:p w14:paraId="4D0856B8" w14:textId="77777777" w:rsidR="008E4A57" w:rsidRDefault="008E4A57" w:rsidP="008E4A57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Problem: ______________________________________________________________________________________________________________________________________________ </w:t>
      </w:r>
    </w:p>
    <w:p w14:paraId="53F39D0C" w14:textId="77777777" w:rsidR="008E4A57" w:rsidRDefault="008E4A57" w:rsidP="008E4A57">
      <w:pPr>
        <w:rPr>
          <w:sz w:val="28"/>
          <w:szCs w:val="28"/>
        </w:rPr>
      </w:pPr>
      <w:r>
        <w:rPr>
          <w:sz w:val="28"/>
          <w:szCs w:val="28"/>
        </w:rPr>
        <w:t>Fix:</w:t>
      </w:r>
    </w:p>
    <w:p w14:paraId="43DCA4C9" w14:textId="77777777" w:rsidR="008E4A57" w:rsidRDefault="008E4A57" w:rsidP="008E4A57">
      <w:pPr>
        <w:rPr>
          <w:sz w:val="28"/>
          <w:szCs w:val="28"/>
        </w:rPr>
      </w:pPr>
    </w:p>
    <w:p w14:paraId="02AA7B2E" w14:textId="77777777" w:rsidR="008E4A57" w:rsidRDefault="008E4A57" w:rsidP="008E4A57">
      <w:pPr>
        <w:rPr>
          <w:sz w:val="28"/>
          <w:szCs w:val="28"/>
        </w:rPr>
      </w:pPr>
    </w:p>
    <w:p w14:paraId="6144441D" w14:textId="77777777" w:rsidR="008E4A57" w:rsidRDefault="008E4A57" w:rsidP="008E4A57">
      <w:pPr>
        <w:rPr>
          <w:sz w:val="28"/>
          <w:szCs w:val="28"/>
        </w:rPr>
      </w:pPr>
    </w:p>
    <w:p w14:paraId="12F5F36B" w14:textId="77777777" w:rsidR="008E4A57" w:rsidRDefault="008E4A57" w:rsidP="008E4A57">
      <w:pPr>
        <w:rPr>
          <w:sz w:val="28"/>
          <w:szCs w:val="28"/>
        </w:rPr>
      </w:pPr>
    </w:p>
    <w:p w14:paraId="0088030D" w14:textId="77777777" w:rsidR="008E4A57" w:rsidRDefault="008E4A57" w:rsidP="008E4A57">
      <w:pPr>
        <w:rPr>
          <w:sz w:val="28"/>
          <w:szCs w:val="28"/>
        </w:rPr>
      </w:pPr>
    </w:p>
    <w:p w14:paraId="7CE9BF85" w14:textId="77777777" w:rsidR="008E4A57" w:rsidRDefault="008E4A57" w:rsidP="008E4A57">
      <w:pPr>
        <w:rPr>
          <w:sz w:val="28"/>
          <w:szCs w:val="28"/>
        </w:rPr>
      </w:pPr>
    </w:p>
    <w:p w14:paraId="2E653B31" w14:textId="77777777" w:rsidR="008E4A57" w:rsidRDefault="008E4A57" w:rsidP="008E4A57">
      <w:pPr>
        <w:rPr>
          <w:rFonts w:ascii="Cambria" w:hAnsi="Cambria" w:cstheme="minorHAnsi"/>
          <w:b/>
          <w:smallCaps/>
          <w:sz w:val="32"/>
          <w:szCs w:val="32"/>
        </w:rPr>
      </w:pPr>
    </w:p>
    <w:p w14:paraId="7C9C9F23" w14:textId="77777777" w:rsidR="008E4A57" w:rsidRDefault="008E4A57" w:rsidP="008E4A57">
      <w:pPr>
        <w:rPr>
          <w:rFonts w:ascii="Cambria" w:hAnsi="Cambria" w:cstheme="minorHAnsi"/>
          <w:b/>
          <w:smallCaps/>
          <w:sz w:val="32"/>
          <w:szCs w:val="32"/>
        </w:rPr>
      </w:pPr>
    </w:p>
    <w:p w14:paraId="1F9207D7" w14:textId="77777777" w:rsidR="008E4A57" w:rsidRDefault="008E4A57" w:rsidP="008E4A57">
      <w:pPr>
        <w:rPr>
          <w:rFonts w:ascii="Cambria" w:hAnsi="Cambria" w:cstheme="minorHAnsi"/>
          <w:b/>
          <w:smallCaps/>
          <w:sz w:val="32"/>
          <w:szCs w:val="32"/>
        </w:rPr>
      </w:pPr>
    </w:p>
    <w:p w14:paraId="40437BFA" w14:textId="77777777" w:rsidR="008E4A57" w:rsidRDefault="008E4A57" w:rsidP="008E4A57">
      <w:pPr>
        <w:rPr>
          <w:rFonts w:ascii="Cambria" w:hAnsi="Cambria" w:cstheme="minorHAnsi"/>
          <w:b/>
          <w:smallCaps/>
          <w:sz w:val="32"/>
          <w:szCs w:val="32"/>
        </w:rPr>
      </w:pPr>
    </w:p>
    <w:p w14:paraId="77F7FA7C" w14:textId="77777777" w:rsidR="008E4A57" w:rsidRDefault="008E4A57" w:rsidP="008E4A57">
      <w:pPr>
        <w:rPr>
          <w:rFonts w:ascii="Cambria" w:hAnsi="Cambria" w:cstheme="minorHAnsi"/>
          <w:b/>
          <w:smallCaps/>
          <w:sz w:val="32"/>
          <w:szCs w:val="32"/>
        </w:rPr>
      </w:pPr>
    </w:p>
    <w:p w14:paraId="7F5170FC" w14:textId="77777777" w:rsidR="008E4A57" w:rsidRDefault="008E4A57" w:rsidP="008E4A57">
      <w:pPr>
        <w:pStyle w:val="Default"/>
      </w:pPr>
    </w:p>
    <w:p w14:paraId="7268832F" w14:textId="77777777" w:rsidR="008E4A57" w:rsidRDefault="008E4A57" w:rsidP="008E4A57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ERROR 3: </w:t>
      </w:r>
      <w:r>
        <w:rPr>
          <w:color w:val="auto"/>
          <w:sz w:val="28"/>
          <w:szCs w:val="28"/>
        </w:rPr>
        <w:t xml:space="preserve">Line number: _________ </w:t>
      </w:r>
    </w:p>
    <w:p w14:paraId="2E7D83DB" w14:textId="77777777" w:rsidR="008E4A57" w:rsidRDefault="008E4A57" w:rsidP="008E4A57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Problem: ______________________________________________________________________________________________________________________________________________ </w:t>
      </w:r>
    </w:p>
    <w:p w14:paraId="2038440C" w14:textId="77777777" w:rsidR="008E4A57" w:rsidRDefault="008E4A57" w:rsidP="008E4A57">
      <w:pPr>
        <w:rPr>
          <w:sz w:val="28"/>
          <w:szCs w:val="28"/>
        </w:rPr>
      </w:pPr>
    </w:p>
    <w:p w14:paraId="299751E2" w14:textId="77777777" w:rsidR="008E4A57" w:rsidRDefault="008E4A57" w:rsidP="008E4A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Fix:</w:t>
      </w:r>
    </w:p>
    <w:p w14:paraId="2D2D168E" w14:textId="77777777" w:rsidR="008E4A57" w:rsidRDefault="008E4A57" w:rsidP="008E4A57">
      <w:pPr>
        <w:rPr>
          <w:sz w:val="28"/>
          <w:szCs w:val="28"/>
        </w:rPr>
      </w:pPr>
    </w:p>
    <w:p w14:paraId="35C71C0E" w14:textId="77777777" w:rsidR="008E4A57" w:rsidRDefault="008E4A57" w:rsidP="008E4A57">
      <w:pPr>
        <w:rPr>
          <w:sz w:val="28"/>
          <w:szCs w:val="28"/>
        </w:rPr>
      </w:pPr>
    </w:p>
    <w:p w14:paraId="328C1017" w14:textId="77777777" w:rsidR="008E4A57" w:rsidRDefault="008E4A57" w:rsidP="008E4A57">
      <w:pPr>
        <w:rPr>
          <w:sz w:val="28"/>
          <w:szCs w:val="28"/>
        </w:rPr>
      </w:pPr>
    </w:p>
    <w:p w14:paraId="42521560" w14:textId="77777777" w:rsidR="008E4A57" w:rsidRDefault="008E4A57" w:rsidP="008E4A57">
      <w:pPr>
        <w:rPr>
          <w:sz w:val="28"/>
          <w:szCs w:val="28"/>
        </w:rPr>
      </w:pPr>
    </w:p>
    <w:p w14:paraId="620AE79A" w14:textId="77777777" w:rsidR="008E4A57" w:rsidRDefault="008E4A57" w:rsidP="008E4A57">
      <w:pPr>
        <w:rPr>
          <w:sz w:val="28"/>
          <w:szCs w:val="28"/>
        </w:rPr>
      </w:pPr>
    </w:p>
    <w:p w14:paraId="5763F615" w14:textId="77777777" w:rsidR="008E4A57" w:rsidRDefault="008E4A57" w:rsidP="008E4A57">
      <w:pPr>
        <w:rPr>
          <w:sz w:val="28"/>
          <w:szCs w:val="28"/>
        </w:rPr>
      </w:pPr>
    </w:p>
    <w:p w14:paraId="30E45620" w14:textId="77777777" w:rsidR="008E4A57" w:rsidRDefault="008E4A57" w:rsidP="008E4A57">
      <w:pPr>
        <w:pStyle w:val="Default"/>
      </w:pPr>
    </w:p>
    <w:p w14:paraId="42C8E2F1" w14:textId="77777777" w:rsidR="008E4A57" w:rsidRDefault="008E4A57" w:rsidP="008E4A57">
      <w:pPr>
        <w:pStyle w:val="Default"/>
      </w:pPr>
    </w:p>
    <w:p w14:paraId="2FB6FECF" w14:textId="77777777" w:rsidR="008E4A57" w:rsidRDefault="008E4A57" w:rsidP="008E4A57">
      <w:pPr>
        <w:pStyle w:val="Default"/>
      </w:pPr>
    </w:p>
    <w:p w14:paraId="1A5A1B13" w14:textId="77777777" w:rsidR="008E4A57" w:rsidRDefault="008E4A57" w:rsidP="008E4A57">
      <w:pPr>
        <w:pStyle w:val="Default"/>
      </w:pPr>
    </w:p>
    <w:p w14:paraId="0DCD7382" w14:textId="77777777" w:rsidR="008E4A57" w:rsidRDefault="008E4A57" w:rsidP="008E4A57">
      <w:pPr>
        <w:pStyle w:val="Default"/>
      </w:pPr>
    </w:p>
    <w:p w14:paraId="1DD50045" w14:textId="77777777" w:rsidR="008E4A57" w:rsidRDefault="008E4A57" w:rsidP="008E4A57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ERROR 4: </w:t>
      </w:r>
      <w:r>
        <w:rPr>
          <w:color w:val="auto"/>
          <w:sz w:val="28"/>
          <w:szCs w:val="28"/>
        </w:rPr>
        <w:t xml:space="preserve">Line number: _________ </w:t>
      </w:r>
    </w:p>
    <w:p w14:paraId="0F7819D5" w14:textId="77777777" w:rsidR="008E4A57" w:rsidRDefault="008E4A57" w:rsidP="008E4A57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Problem: ______________________________________________________________________________________________________________________________________________ </w:t>
      </w:r>
    </w:p>
    <w:p w14:paraId="0D83ADCA" w14:textId="77777777" w:rsidR="008E4A57" w:rsidRDefault="008E4A57" w:rsidP="008E4A57">
      <w:pPr>
        <w:rPr>
          <w:sz w:val="28"/>
          <w:szCs w:val="28"/>
        </w:rPr>
      </w:pPr>
      <w:r>
        <w:rPr>
          <w:sz w:val="28"/>
          <w:szCs w:val="28"/>
        </w:rPr>
        <w:t>Fix:</w:t>
      </w:r>
    </w:p>
    <w:p w14:paraId="0FAED4B6" w14:textId="77777777" w:rsidR="008E4A57" w:rsidRDefault="008E4A57" w:rsidP="008E4A57">
      <w:pPr>
        <w:rPr>
          <w:sz w:val="28"/>
          <w:szCs w:val="28"/>
        </w:rPr>
      </w:pPr>
    </w:p>
    <w:p w14:paraId="4122F1AE" w14:textId="77777777" w:rsidR="008E4A57" w:rsidRDefault="008E4A57" w:rsidP="008E4A57">
      <w:pPr>
        <w:rPr>
          <w:sz w:val="28"/>
          <w:szCs w:val="28"/>
        </w:rPr>
      </w:pPr>
    </w:p>
    <w:p w14:paraId="749E7673" w14:textId="77777777" w:rsidR="008E4A57" w:rsidRDefault="008E4A57" w:rsidP="008E4A57">
      <w:pPr>
        <w:rPr>
          <w:sz w:val="28"/>
          <w:szCs w:val="28"/>
        </w:rPr>
      </w:pPr>
    </w:p>
    <w:p w14:paraId="7E331C99" w14:textId="77777777" w:rsidR="008E4A57" w:rsidRDefault="008E4A57" w:rsidP="008E4A57">
      <w:pPr>
        <w:rPr>
          <w:sz w:val="28"/>
          <w:szCs w:val="28"/>
        </w:rPr>
      </w:pPr>
    </w:p>
    <w:p w14:paraId="09DD1F7C" w14:textId="77777777" w:rsidR="008E4A57" w:rsidRDefault="008E4A57" w:rsidP="008E4A57">
      <w:pPr>
        <w:rPr>
          <w:sz w:val="28"/>
          <w:szCs w:val="28"/>
        </w:rPr>
      </w:pPr>
    </w:p>
    <w:p w14:paraId="030D7BF1" w14:textId="77777777" w:rsidR="008E4A57" w:rsidRDefault="008E4A57" w:rsidP="008E4A57">
      <w:pPr>
        <w:rPr>
          <w:sz w:val="28"/>
          <w:szCs w:val="28"/>
        </w:rPr>
      </w:pPr>
    </w:p>
    <w:p w14:paraId="37588041" w14:textId="77777777" w:rsidR="008E4A57" w:rsidRDefault="008E4A57" w:rsidP="008E4A57">
      <w:pPr>
        <w:rPr>
          <w:sz w:val="28"/>
          <w:szCs w:val="28"/>
        </w:rPr>
      </w:pPr>
    </w:p>
    <w:p w14:paraId="593CFDD4" w14:textId="77777777" w:rsidR="008E4A57" w:rsidRDefault="008E4A57" w:rsidP="008E4A57">
      <w:pPr>
        <w:rPr>
          <w:sz w:val="28"/>
          <w:szCs w:val="28"/>
        </w:rPr>
      </w:pPr>
    </w:p>
    <w:p w14:paraId="13E2920C" w14:textId="77777777" w:rsidR="008E4A57" w:rsidRDefault="008E4A57" w:rsidP="008E4A57">
      <w:pPr>
        <w:rPr>
          <w:sz w:val="28"/>
          <w:szCs w:val="28"/>
        </w:rPr>
      </w:pPr>
    </w:p>
    <w:p w14:paraId="76099CA4" w14:textId="77777777" w:rsidR="008E4A57" w:rsidRDefault="008E4A57" w:rsidP="008E4A57">
      <w:pPr>
        <w:rPr>
          <w:sz w:val="28"/>
          <w:szCs w:val="28"/>
        </w:rPr>
      </w:pPr>
    </w:p>
    <w:p w14:paraId="69CB27F3" w14:textId="77777777" w:rsidR="008E4A57" w:rsidRDefault="008E4A57" w:rsidP="008E4A57">
      <w:pPr>
        <w:pStyle w:val="Default"/>
      </w:pPr>
    </w:p>
    <w:p w14:paraId="31C89688" w14:textId="77777777" w:rsidR="008E4A57" w:rsidRDefault="008E4A57" w:rsidP="008E4A57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ERROR 5: </w:t>
      </w:r>
      <w:r>
        <w:rPr>
          <w:color w:val="auto"/>
          <w:sz w:val="28"/>
          <w:szCs w:val="28"/>
        </w:rPr>
        <w:t xml:space="preserve">Line number: _________ </w:t>
      </w:r>
    </w:p>
    <w:p w14:paraId="77439F8B" w14:textId="77777777" w:rsidR="008E4A57" w:rsidRDefault="008E4A57" w:rsidP="008E4A57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Problem: ______________________________________________________________________________________________________________________________________________ </w:t>
      </w:r>
    </w:p>
    <w:p w14:paraId="784C83EA" w14:textId="77777777" w:rsidR="008E4A57" w:rsidRDefault="008E4A57" w:rsidP="008E4A57">
      <w:pPr>
        <w:rPr>
          <w:sz w:val="28"/>
          <w:szCs w:val="28"/>
        </w:rPr>
      </w:pPr>
      <w:r>
        <w:rPr>
          <w:sz w:val="28"/>
          <w:szCs w:val="28"/>
        </w:rPr>
        <w:t>Fix:</w:t>
      </w:r>
    </w:p>
    <w:p w14:paraId="2A6DA1EB" w14:textId="77777777" w:rsidR="008E4A57" w:rsidRDefault="008E4A57" w:rsidP="008E4A57">
      <w:pPr>
        <w:rPr>
          <w:sz w:val="28"/>
          <w:szCs w:val="28"/>
        </w:rPr>
      </w:pPr>
    </w:p>
    <w:p w14:paraId="4AE97C3A" w14:textId="77777777" w:rsidR="008E4A57" w:rsidRDefault="008E4A57" w:rsidP="008E4A57">
      <w:pPr>
        <w:rPr>
          <w:sz w:val="28"/>
          <w:szCs w:val="28"/>
        </w:rPr>
      </w:pPr>
    </w:p>
    <w:p w14:paraId="7A4F9E53" w14:textId="77777777" w:rsidR="008E4A57" w:rsidRDefault="008E4A57" w:rsidP="008E4A57">
      <w:pPr>
        <w:rPr>
          <w:sz w:val="28"/>
          <w:szCs w:val="28"/>
        </w:rPr>
      </w:pPr>
    </w:p>
    <w:p w14:paraId="5B79CD83" w14:textId="77777777" w:rsidR="008E4A57" w:rsidRDefault="008E4A57" w:rsidP="008E4A57">
      <w:pPr>
        <w:rPr>
          <w:sz w:val="28"/>
          <w:szCs w:val="28"/>
        </w:rPr>
      </w:pPr>
    </w:p>
    <w:p w14:paraId="6ACE0210" w14:textId="77777777" w:rsidR="008E4A57" w:rsidRDefault="008E4A57" w:rsidP="008E4A57">
      <w:pPr>
        <w:rPr>
          <w:sz w:val="28"/>
          <w:szCs w:val="28"/>
        </w:rPr>
      </w:pPr>
    </w:p>
    <w:p w14:paraId="7C321A18" w14:textId="77777777" w:rsidR="008E4A57" w:rsidRDefault="008E4A57" w:rsidP="008E4A57">
      <w:pPr>
        <w:rPr>
          <w:sz w:val="28"/>
          <w:szCs w:val="28"/>
        </w:rPr>
      </w:pPr>
    </w:p>
    <w:p w14:paraId="291FF558" w14:textId="77777777" w:rsidR="008E4A57" w:rsidRDefault="008E4A57" w:rsidP="008E4A57">
      <w:pPr>
        <w:rPr>
          <w:sz w:val="28"/>
          <w:szCs w:val="28"/>
        </w:rPr>
      </w:pPr>
    </w:p>
    <w:p w14:paraId="0442E27C" w14:textId="77777777" w:rsidR="00430638" w:rsidRDefault="00430638" w:rsidP="00430638">
      <w:pPr>
        <w:rPr>
          <w:rFonts w:ascii="Cambria" w:hAnsi="Cambria" w:cstheme="minorHAnsi"/>
          <w:b/>
          <w:smallCaps/>
          <w:sz w:val="32"/>
          <w:szCs w:val="32"/>
        </w:rPr>
      </w:pPr>
    </w:p>
    <w:p w14:paraId="43230081" w14:textId="5077F2CA" w:rsidR="009D7897" w:rsidRPr="00DF71A2" w:rsidRDefault="009D7897" w:rsidP="009D7897">
      <w:pPr>
        <w:spacing w:after="100" w:afterAutospacing="1"/>
        <w:rPr>
          <w:rFonts w:ascii="Cambria" w:hAnsi="Cambria" w:cstheme="minorHAnsi"/>
          <w:b/>
          <w:smallCaps/>
          <w:sz w:val="32"/>
          <w:szCs w:val="32"/>
        </w:rPr>
      </w:pPr>
      <w:r w:rsidRPr="00DF71A2">
        <w:rPr>
          <w:rFonts w:ascii="Cambria" w:hAnsi="Cambria" w:cstheme="minorHAnsi"/>
          <w:b/>
          <w:smallCaps/>
          <w:sz w:val="32"/>
          <w:szCs w:val="32"/>
        </w:rPr>
        <w:lastRenderedPageBreak/>
        <w:t>P</w:t>
      </w:r>
      <w:r>
        <w:rPr>
          <w:rFonts w:ascii="Cambria" w:hAnsi="Cambria" w:cstheme="minorHAnsi"/>
          <w:b/>
          <w:smallCaps/>
          <w:sz w:val="32"/>
          <w:szCs w:val="32"/>
        </w:rPr>
        <w:t>art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 </w:t>
      </w:r>
      <w:r>
        <w:rPr>
          <w:rFonts w:ascii="Cambria" w:hAnsi="Cambria" w:cstheme="minorHAnsi"/>
          <w:b/>
          <w:smallCaps/>
          <w:sz w:val="32"/>
          <w:szCs w:val="32"/>
        </w:rPr>
        <w:t>C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: </w:t>
      </w:r>
      <w:r>
        <w:rPr>
          <w:rFonts w:ascii="Cambria" w:hAnsi="Cambria" w:cstheme="minorHAnsi"/>
          <w:b/>
          <w:smallCaps/>
          <w:sz w:val="32"/>
          <w:szCs w:val="32"/>
        </w:rPr>
        <w:t>Programming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 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[</w:t>
      </w:r>
      <w:r w:rsidR="005E051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Total of </w:t>
      </w:r>
      <w:r w:rsidR="006255CB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30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Marks]</w:t>
      </w:r>
    </w:p>
    <w:p w14:paraId="47DD07C8" w14:textId="77777777" w:rsidR="006255CB" w:rsidRPr="00CD0E08" w:rsidRDefault="006255CB" w:rsidP="006255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D0E08"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struct</w:t>
      </w:r>
      <w:r w:rsidRPr="00CD0E0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CD0E08">
        <w:rPr>
          <w:rFonts w:ascii="Consolas" w:hAnsi="Consolas" w:cs="Consolas"/>
          <w:b/>
          <w:bCs/>
          <w:color w:val="2B91AF"/>
          <w:sz w:val="28"/>
          <w:szCs w:val="28"/>
          <w:lang w:val="en-US"/>
        </w:rPr>
        <w:t>Room</w:t>
      </w:r>
      <w:r w:rsidRPr="00CD0E0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{</w:t>
      </w:r>
    </w:p>
    <w:p w14:paraId="05806464" w14:textId="77777777" w:rsidR="006255CB" w:rsidRPr="00CD0E08" w:rsidRDefault="006255CB" w:rsidP="006255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D0E0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CD0E08"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char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m_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name</w:t>
      </w:r>
      <w:proofErr w:type="spellEnd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[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5</w:t>
      </w:r>
      <w:r w:rsidRPr="00CD0E0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];</w:t>
      </w:r>
    </w:p>
    <w:p w14:paraId="299816EA" w14:textId="77777777" w:rsidR="006255CB" w:rsidRPr="00CD0E08" w:rsidRDefault="006255CB" w:rsidP="006255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D0E0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double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m_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volume</w:t>
      </w:r>
      <w:proofErr w:type="spellEnd"/>
      <w:r w:rsidRPr="00CD0E0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;</w:t>
      </w:r>
      <w:proofErr w:type="gramEnd"/>
    </w:p>
    <w:p w14:paraId="4AB3C688" w14:textId="77777777" w:rsidR="006255CB" w:rsidRDefault="006255CB" w:rsidP="006255CB">
      <w:pPr>
        <w:spacing w:after="120"/>
        <w:rPr>
          <w:rFonts w:ascii="Cambria" w:hAnsi="Cambria" w:cstheme="minorHAnsi"/>
          <w:b/>
          <w:smallCaps/>
          <w:sz w:val="32"/>
          <w:szCs w:val="32"/>
        </w:rPr>
      </w:pPr>
      <w:r w:rsidRPr="00CD0E0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};</w:t>
      </w:r>
    </w:p>
    <w:p w14:paraId="6DD419BC" w14:textId="77777777" w:rsidR="006255CB" w:rsidRDefault="006255CB" w:rsidP="006255CB">
      <w:pPr>
        <w:spacing w:after="12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Using the structure “Room” above, complete the following class named </w:t>
      </w:r>
      <w:proofErr w:type="gramStart"/>
      <w:r>
        <w:rPr>
          <w:rFonts w:ascii="Consolas" w:hAnsi="Consolas" w:cstheme="minorHAnsi"/>
          <w:bCs/>
          <w:sz w:val="24"/>
          <w:szCs w:val="24"/>
          <w:shd w:val="clear" w:color="auto" w:fill="F2F2F2" w:themeFill="background1" w:themeFillShade="F2"/>
        </w:rPr>
        <w:t>Department</w:t>
      </w:r>
      <w:r w:rsidRPr="007C2732">
        <w:rPr>
          <w:rFonts w:ascii="Consolas" w:hAnsi="Consolas" w:cstheme="minorHAnsi"/>
          <w:bCs/>
          <w:sz w:val="12"/>
          <w:szCs w:val="12"/>
          <w:shd w:val="clear" w:color="auto" w:fill="F2F2F2" w:themeFill="background1" w:themeFillShade="F2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</w:rPr>
        <w:t>.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 xml:space="preserve">  Your class represents a set of Rooms in a department and your design meets the following specifications.  The class has</w:t>
      </w:r>
    </w:p>
    <w:p w14:paraId="7CEC2253" w14:textId="77777777" w:rsidR="006255CB" w:rsidRPr="00856E5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sz w:val="28"/>
          <w:szCs w:val="28"/>
        </w:rPr>
        <w:t>two</w:t>
      </w:r>
      <w:r w:rsidRPr="00883324">
        <w:rPr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</w:rPr>
        <w:t>attributes:</w:t>
      </w:r>
    </w:p>
    <w:p w14:paraId="09EDD30D" w14:textId="77777777" w:rsidR="006255CB" w:rsidRDefault="006255CB" w:rsidP="006255CB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</w:rPr>
      </w:pPr>
      <w:r w:rsidRPr="007C2732">
        <w:rPr>
          <w:rFonts w:ascii="Consolas" w:hAnsi="Consolas" w:cstheme="minorHAnsi"/>
          <w:bCs/>
          <w:sz w:val="12"/>
          <w:szCs w:val="12"/>
          <w:shd w:val="clear" w:color="auto" w:fill="F2F2F2" w:themeFill="background1" w:themeFillShade="F2"/>
        </w:rPr>
        <w:t xml:space="preserve"> </w:t>
      </w:r>
      <w:proofErr w:type="spellStart"/>
      <w:r w:rsidRPr="00391935">
        <w:rPr>
          <w:rFonts w:ascii="Consolas" w:hAnsi="Consolas" w:cstheme="minorHAnsi"/>
          <w:bCs/>
          <w:sz w:val="24"/>
          <w:szCs w:val="24"/>
          <w:shd w:val="clear" w:color="auto" w:fill="F2F2F2" w:themeFill="background1" w:themeFillShade="F2"/>
        </w:rPr>
        <w:t>m_</w:t>
      </w:r>
      <w:r>
        <w:rPr>
          <w:rFonts w:ascii="Consolas" w:hAnsi="Consolas" w:cstheme="minorHAnsi"/>
          <w:bCs/>
          <w:sz w:val="24"/>
          <w:szCs w:val="24"/>
          <w:shd w:val="clear" w:color="auto" w:fill="F2F2F2" w:themeFill="background1" w:themeFillShade="F2"/>
        </w:rPr>
        <w:t>room</w:t>
      </w:r>
      <w:proofErr w:type="spellEnd"/>
      <w:r w:rsidRPr="007C2732">
        <w:rPr>
          <w:rFonts w:ascii="Consolas" w:hAnsi="Consolas" w:cstheme="minorHAnsi"/>
          <w:bCs/>
          <w:sz w:val="12"/>
          <w:szCs w:val="12"/>
          <w:shd w:val="clear" w:color="auto" w:fill="F2F2F2" w:themeFill="background1" w:themeFillShade="F2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</w:rPr>
        <w:t xml:space="preserve">— </w:t>
      </w:r>
      <w:r w:rsidRPr="00391935">
        <w:rPr>
          <w:rFonts w:asciiTheme="minorHAnsi" w:hAnsiTheme="minorHAnsi" w:cstheme="minorHAnsi"/>
          <w:bCs/>
          <w:sz w:val="28"/>
          <w:szCs w:val="28"/>
        </w:rPr>
        <w:t>a</w:t>
      </w:r>
      <w:r>
        <w:rPr>
          <w:rFonts w:asciiTheme="minorHAnsi" w:hAnsiTheme="minorHAnsi" w:cstheme="minorHAnsi"/>
          <w:bCs/>
          <w:sz w:val="28"/>
          <w:szCs w:val="28"/>
        </w:rPr>
        <w:t xml:space="preserve"> pointer to a </w:t>
      </w:r>
      <w:r w:rsidRPr="00391935">
        <w:rPr>
          <w:rFonts w:asciiTheme="minorHAnsi" w:hAnsiTheme="minorHAnsi" w:cstheme="minorHAnsi"/>
          <w:bCs/>
          <w:sz w:val="28"/>
          <w:szCs w:val="28"/>
        </w:rPr>
        <w:t xml:space="preserve">dynamically allocated array of </w:t>
      </w:r>
      <w:r>
        <w:rPr>
          <w:rFonts w:asciiTheme="minorHAnsi" w:hAnsiTheme="minorHAnsi" w:cstheme="minorHAnsi"/>
          <w:bCs/>
          <w:sz w:val="28"/>
          <w:szCs w:val="28"/>
        </w:rPr>
        <w:t>Rooms</w:t>
      </w:r>
      <w:r w:rsidRPr="00883324">
        <w:rPr>
          <w:rFonts w:asciiTheme="minorHAnsi" w:hAnsiTheme="minorHAnsi" w:cstheme="minorHAnsi"/>
          <w:bCs/>
          <w:sz w:val="28"/>
          <w:szCs w:val="28"/>
        </w:rPr>
        <w:t>.</w:t>
      </w:r>
    </w:p>
    <w:p w14:paraId="03C647CF" w14:textId="77777777" w:rsidR="006255CB" w:rsidRPr="00883324" w:rsidRDefault="006255CB" w:rsidP="006255CB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Cs/>
          <w:sz w:val="28"/>
          <w:szCs w:val="28"/>
        </w:rPr>
      </w:pPr>
      <w:r w:rsidRPr="007C2732">
        <w:rPr>
          <w:rFonts w:ascii="Consolas" w:hAnsi="Consolas" w:cstheme="minorHAnsi"/>
          <w:bCs/>
          <w:sz w:val="12"/>
          <w:szCs w:val="12"/>
          <w:shd w:val="clear" w:color="auto" w:fill="F2F2F2" w:themeFill="background1" w:themeFillShade="F2"/>
        </w:rPr>
        <w:t xml:space="preserve"> </w:t>
      </w:r>
      <w:proofErr w:type="spellStart"/>
      <w:r>
        <w:rPr>
          <w:rFonts w:ascii="Consolas" w:hAnsi="Consolas" w:cstheme="minorHAnsi"/>
          <w:bCs/>
          <w:sz w:val="24"/>
          <w:szCs w:val="24"/>
          <w:shd w:val="clear" w:color="auto" w:fill="F2F2F2" w:themeFill="background1" w:themeFillShade="F2"/>
        </w:rPr>
        <w:t>m_size</w:t>
      </w:r>
      <w:proofErr w:type="spellEnd"/>
      <w:r w:rsidRPr="007C2732">
        <w:rPr>
          <w:rFonts w:ascii="Consolas" w:hAnsi="Consolas" w:cstheme="minorHAnsi"/>
          <w:bCs/>
          <w:sz w:val="12"/>
          <w:szCs w:val="12"/>
          <w:shd w:val="clear" w:color="auto" w:fill="F2F2F2" w:themeFill="background1" w:themeFillShade="F2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</w:rPr>
        <w:t>— the number of</w:t>
      </w:r>
      <w:r w:rsidRPr="00391935">
        <w:rPr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</w:rPr>
        <w:t>rooms</w:t>
      </w:r>
      <w:r w:rsidRPr="00391935">
        <w:rPr>
          <w:rFonts w:asciiTheme="minorHAnsi" w:hAnsiTheme="minorHAnsi" w:cstheme="minorHAnsi"/>
          <w:bCs/>
          <w:sz w:val="28"/>
          <w:szCs w:val="28"/>
        </w:rPr>
        <w:t xml:space="preserve"> in the </w:t>
      </w:r>
      <w:r>
        <w:rPr>
          <w:rFonts w:asciiTheme="minorHAnsi" w:hAnsiTheme="minorHAnsi" w:cstheme="minorHAnsi"/>
          <w:bCs/>
          <w:sz w:val="28"/>
          <w:szCs w:val="28"/>
        </w:rPr>
        <w:t>Department.</w:t>
      </w:r>
    </w:p>
    <w:p w14:paraId="68BD7882" w14:textId="77777777" w:rsidR="006255CB" w:rsidRPr="00391935" w:rsidRDefault="006255CB" w:rsidP="006255C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8"/>
          <w:szCs w:val="28"/>
        </w:rPr>
      </w:pPr>
      <w:r w:rsidRPr="00391935">
        <w:rPr>
          <w:rFonts w:asciiTheme="minorHAnsi" w:hAnsiTheme="minorHAnsi" w:cstheme="minorHAnsi"/>
          <w:bCs/>
          <w:sz w:val="28"/>
          <w:szCs w:val="28"/>
        </w:rPr>
        <w:t>a default constructor</w:t>
      </w:r>
      <w:r>
        <w:rPr>
          <w:rFonts w:asciiTheme="minorHAnsi" w:hAnsiTheme="minorHAnsi" w:cstheme="minorHAnsi"/>
          <w:bCs/>
          <w:sz w:val="28"/>
          <w:szCs w:val="28"/>
        </w:rPr>
        <w:t xml:space="preserve"> that sets the Department to a safe empty state </w:t>
      </w:r>
    </w:p>
    <w:p w14:paraId="47C508CA" w14:textId="77777777" w:rsidR="006255CB" w:rsidRPr="00391935" w:rsidRDefault="006255CB" w:rsidP="006255C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8"/>
          <w:szCs w:val="28"/>
        </w:rPr>
      </w:pPr>
      <w:r w:rsidRPr="00391935">
        <w:rPr>
          <w:rFonts w:asciiTheme="minorHAnsi" w:hAnsiTheme="minorHAnsi" w:cstheme="minorHAnsi"/>
          <w:bCs/>
          <w:sz w:val="28"/>
          <w:szCs w:val="28"/>
        </w:rPr>
        <w:t xml:space="preserve">a constructor with </w:t>
      </w:r>
      <w:r>
        <w:rPr>
          <w:rFonts w:asciiTheme="minorHAnsi" w:hAnsiTheme="minorHAnsi" w:cstheme="minorHAnsi"/>
          <w:bCs/>
          <w:sz w:val="28"/>
          <w:szCs w:val="28"/>
        </w:rPr>
        <w:t>one parameter</w:t>
      </w:r>
      <w:r w:rsidRPr="00391935">
        <w:rPr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</w:rPr>
        <w:t xml:space="preserve">for number of rooms. This constructor dynamically allocates an array of rooms to the number rooms received through the parameter and keeps its address in the 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m_room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 xml:space="preserve"> pointer.</w:t>
      </w:r>
    </w:p>
    <w:p w14:paraId="6CEF06FF" w14:textId="77777777" w:rsidR="006255CB" w:rsidRPr="00391935" w:rsidRDefault="006255CB" w:rsidP="006255C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An </w:t>
      </w:r>
      <w:r w:rsidRPr="004F4372">
        <w:rPr>
          <w:rFonts w:asciiTheme="minorHAnsi" w:hAnsiTheme="minorHAnsi" w:cstheme="minorHAnsi"/>
          <w:bCs/>
          <w:sz w:val="28"/>
          <w:szCs w:val="28"/>
        </w:rPr>
        <w:t>over</w:t>
      </w:r>
      <w:r>
        <w:rPr>
          <w:rFonts w:asciiTheme="minorHAnsi" w:hAnsiTheme="minorHAnsi" w:cstheme="minorHAnsi"/>
          <w:bCs/>
          <w:sz w:val="28"/>
          <w:szCs w:val="28"/>
        </w:rPr>
        <w:t xml:space="preserve">load the += operator for a double </w:t>
      </w:r>
      <w:r w:rsidRPr="004F4372">
        <w:rPr>
          <w:rFonts w:asciiTheme="minorHAnsi" w:hAnsiTheme="minorHAnsi" w:cstheme="minorHAnsi"/>
          <w:bCs/>
          <w:sz w:val="28"/>
          <w:szCs w:val="28"/>
        </w:rPr>
        <w:t>as the right operand</w:t>
      </w:r>
      <w:r>
        <w:rPr>
          <w:rFonts w:asciiTheme="minorHAnsi" w:hAnsiTheme="minorHAnsi" w:cstheme="minorHAnsi"/>
          <w:bCs/>
          <w:sz w:val="28"/>
          <w:szCs w:val="28"/>
        </w:rPr>
        <w:t>. This will increase the size of each room in the department by the amount of the double operand.</w:t>
      </w:r>
    </w:p>
    <w:p w14:paraId="28EC47C5" w14:textId="77777777" w:rsidR="006255CB" w:rsidRPr="00225109" w:rsidRDefault="006255CB" w:rsidP="00625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Theme="minorHAnsi" w:hAnsiTheme="minorHAnsi" w:cstheme="minorHAnsi"/>
          <w:bCs/>
          <w:sz w:val="28"/>
          <w:szCs w:val="28"/>
        </w:rPr>
        <w:t>A</w:t>
      </w:r>
      <w:r w:rsidRPr="007100F1">
        <w:rPr>
          <w:rFonts w:asciiTheme="minorHAnsi" w:hAnsiTheme="minorHAnsi" w:cstheme="minorHAnsi"/>
          <w:bCs/>
          <w:sz w:val="28"/>
          <w:szCs w:val="28"/>
        </w:rPr>
        <w:t xml:space="preserve">n overloaded == operator that takes two </w:t>
      </w:r>
      <w:r>
        <w:rPr>
          <w:rFonts w:asciiTheme="minorHAnsi" w:hAnsiTheme="minorHAnsi" w:cstheme="minorHAnsi"/>
          <w:bCs/>
          <w:sz w:val="28"/>
          <w:szCs w:val="28"/>
        </w:rPr>
        <w:t>Departments</w:t>
      </w:r>
      <w:r w:rsidRPr="007100F1">
        <w:rPr>
          <w:rFonts w:asciiTheme="minorHAnsi" w:hAnsiTheme="minorHAnsi" w:cstheme="minorHAnsi"/>
          <w:bCs/>
          <w:sz w:val="28"/>
          <w:szCs w:val="28"/>
        </w:rPr>
        <w:t xml:space="preserve"> operands</w:t>
      </w:r>
      <w:r>
        <w:rPr>
          <w:rFonts w:asciiTheme="minorHAnsi" w:hAnsiTheme="minorHAnsi" w:cstheme="minorHAnsi"/>
          <w:bCs/>
          <w:sz w:val="28"/>
          <w:szCs w:val="28"/>
        </w:rPr>
        <w:t xml:space="preserve"> and compare them if they are identical</w:t>
      </w:r>
      <w:r w:rsidRPr="00225109">
        <w:rPr>
          <w:rFonts w:asciiTheme="minorHAnsi" w:hAnsiTheme="minorHAnsi" w:cstheme="minorHAnsi"/>
          <w:bCs/>
          <w:sz w:val="28"/>
          <w:szCs w:val="28"/>
        </w:rPr>
        <w:t>.</w:t>
      </w:r>
      <w:r>
        <w:rPr>
          <w:rFonts w:asciiTheme="minorHAnsi" w:hAnsiTheme="minorHAnsi" w:cstheme="minorHAnsi"/>
          <w:bCs/>
          <w:sz w:val="28"/>
          <w:szCs w:val="28"/>
        </w:rPr>
        <w:t xml:space="preserve"> Two Departments are the same if they have the same rooms and two rooms are the same if they share the same name and volume.</w:t>
      </w:r>
      <w:r w:rsidRPr="00225109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0B8A1009" w14:textId="77777777" w:rsidR="006255CB" w:rsidRPr="000056B6" w:rsidRDefault="006255CB" w:rsidP="006255CB">
      <w:pPr>
        <w:rPr>
          <w:rFonts w:ascii="Arial" w:hAnsi="Arial" w:cs="Arial"/>
          <w:sz w:val="24"/>
        </w:rPr>
      </w:pPr>
    </w:p>
    <w:p w14:paraId="4A95D6FA" w14:textId="77777777" w:rsidR="006255CB" w:rsidRDefault="006255CB" w:rsidP="006255CB">
      <w:pPr>
        <w:spacing w:after="12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- If invalid data is received all of the above will set the object to a safe empty state.</w:t>
      </w:r>
    </w:p>
    <w:p w14:paraId="71650704" w14:textId="77777777" w:rsidR="006255CB" w:rsidRDefault="006255CB" w:rsidP="006255CB">
      <w:pPr>
        <w:spacing w:after="12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- For </w:t>
      </w:r>
      <w:r w:rsidRPr="00D2113A">
        <w:rPr>
          <w:rFonts w:asciiTheme="minorHAnsi" w:hAnsiTheme="minorHAnsi" w:cstheme="minorHAnsi"/>
          <w:bCs/>
          <w:sz w:val="28"/>
          <w:szCs w:val="28"/>
        </w:rPr>
        <w:t>full marks</w:t>
      </w:r>
      <w:r>
        <w:rPr>
          <w:rFonts w:asciiTheme="minorHAnsi" w:hAnsiTheme="minorHAnsi" w:cstheme="minorHAnsi"/>
          <w:bCs/>
          <w:sz w:val="28"/>
          <w:szCs w:val="28"/>
        </w:rPr>
        <w:t>:</w:t>
      </w:r>
      <w:r w:rsidRPr="00D2113A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4BCB0842" w14:textId="77777777" w:rsidR="006255CB" w:rsidRDefault="006255CB" w:rsidP="006255CB">
      <w:pPr>
        <w:spacing w:after="120"/>
        <w:ind w:firstLine="72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- D</w:t>
      </w:r>
      <w:r w:rsidRPr="00D2113A">
        <w:rPr>
          <w:rFonts w:asciiTheme="minorHAnsi" w:hAnsiTheme="minorHAnsi" w:cstheme="minorHAnsi"/>
          <w:bCs/>
          <w:sz w:val="28"/>
          <w:szCs w:val="28"/>
        </w:rPr>
        <w:t>esign your class to avoid code duplication (Reuse your code!)</w:t>
      </w:r>
    </w:p>
    <w:p w14:paraId="4708A3B8" w14:textId="77777777" w:rsidR="006255CB" w:rsidRDefault="006255CB" w:rsidP="006255CB">
      <w:pPr>
        <w:spacing w:after="120"/>
        <w:ind w:firstLine="72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- Use Helper functions when needed (depending on the functionality and </w:t>
      </w:r>
      <w:proofErr w:type="gramStart"/>
      <w:r>
        <w:rPr>
          <w:rFonts w:asciiTheme="minorHAnsi" w:hAnsiTheme="minorHAnsi" w:cstheme="minorHAnsi"/>
          <w:bCs/>
          <w:sz w:val="28"/>
          <w:szCs w:val="28"/>
        </w:rPr>
        <w:t>prototype )</w:t>
      </w:r>
      <w:proofErr w:type="gramEnd"/>
    </w:p>
    <w:p w14:paraId="317D9838" w14:textId="77777777" w:rsidR="006255CB" w:rsidRDefault="006255CB" w:rsidP="006255CB">
      <w:pPr>
        <w:spacing w:after="120"/>
        <w:ind w:firstLine="72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- </w:t>
      </w:r>
      <w:r w:rsidRPr="00296F71">
        <w:rPr>
          <w:rFonts w:asciiTheme="minorHAnsi" w:hAnsiTheme="minorHAnsi" w:cstheme="minorHAnsi"/>
          <w:bCs/>
          <w:sz w:val="28"/>
          <w:szCs w:val="28"/>
        </w:rPr>
        <w:t>Make sure that your implementation does</w:t>
      </w:r>
      <w:r>
        <w:rPr>
          <w:rFonts w:asciiTheme="minorHAnsi" w:hAnsiTheme="minorHAnsi" w:cstheme="minorHAnsi"/>
          <w:bCs/>
          <w:sz w:val="28"/>
          <w:szCs w:val="28"/>
        </w:rPr>
        <w:t xml:space="preserve"> not</w:t>
      </w:r>
      <w:r w:rsidRPr="00296F71">
        <w:rPr>
          <w:rFonts w:asciiTheme="minorHAnsi" w:hAnsiTheme="minorHAnsi" w:cstheme="minorHAnsi"/>
          <w:bCs/>
          <w:sz w:val="28"/>
          <w:szCs w:val="28"/>
        </w:rPr>
        <w:t xml:space="preserve"> create memory leaks</w:t>
      </w:r>
      <w:r>
        <w:rPr>
          <w:rFonts w:asciiTheme="minorHAnsi" w:hAnsiTheme="minorHAnsi" w:cstheme="minorHAnsi"/>
          <w:bCs/>
          <w:sz w:val="28"/>
          <w:szCs w:val="28"/>
        </w:rPr>
        <w:t>.</w:t>
      </w:r>
    </w:p>
    <w:p w14:paraId="3A457609" w14:textId="77777777" w:rsidR="006255CB" w:rsidRDefault="006255CB" w:rsidP="006255CB">
      <w:pPr>
        <w:ind w:firstLine="72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- Write the prototypes in the class below and the implementations after the class code.</w:t>
      </w:r>
      <w:r>
        <w:rPr>
          <w:rFonts w:asciiTheme="minorHAnsi" w:hAnsiTheme="minorHAnsi" w:cstheme="minorHAnsi"/>
          <w:bCs/>
          <w:sz w:val="28"/>
          <w:szCs w:val="28"/>
        </w:rPr>
        <w:br/>
      </w:r>
    </w:p>
    <w:p w14:paraId="15CDFB02" w14:textId="77777777" w:rsidR="006255CB" w:rsidRDefault="006255CB" w:rsidP="006255CB">
      <w:pPr>
        <w:rPr>
          <w:rFonts w:asciiTheme="minorHAnsi" w:hAnsiTheme="minorHAnsi" w:cstheme="minorHAnsi"/>
          <w:bCs/>
          <w:sz w:val="28"/>
          <w:szCs w:val="28"/>
        </w:rPr>
      </w:pPr>
    </w:p>
    <w:p w14:paraId="1A2336FF" w14:textId="77777777" w:rsidR="006255CB" w:rsidRDefault="006255CB" w:rsidP="006255CB">
      <w:pPr>
        <w:rPr>
          <w:rFonts w:asciiTheme="minorHAnsi" w:hAnsiTheme="minorHAnsi" w:cstheme="minorHAnsi"/>
          <w:bCs/>
          <w:sz w:val="28"/>
          <w:szCs w:val="28"/>
        </w:rPr>
      </w:pPr>
    </w:p>
    <w:p w14:paraId="5401A21D" w14:textId="77777777" w:rsidR="006255CB" w:rsidRDefault="006255CB" w:rsidP="006255CB">
      <w:pPr>
        <w:rPr>
          <w:rFonts w:asciiTheme="minorHAnsi" w:hAnsiTheme="minorHAnsi" w:cstheme="minorHAnsi"/>
          <w:bCs/>
          <w:sz w:val="28"/>
          <w:szCs w:val="28"/>
        </w:rPr>
      </w:pPr>
    </w:p>
    <w:p w14:paraId="5DB50554" w14:textId="77777777" w:rsidR="006255CB" w:rsidRDefault="006255CB" w:rsidP="006255CB">
      <w:pPr>
        <w:rPr>
          <w:rFonts w:asciiTheme="minorHAnsi" w:hAnsiTheme="minorHAnsi" w:cstheme="minorHAnsi"/>
          <w:bCs/>
          <w:sz w:val="28"/>
          <w:szCs w:val="28"/>
        </w:rPr>
      </w:pPr>
    </w:p>
    <w:p w14:paraId="049A5CB5" w14:textId="32762390" w:rsidR="006255CB" w:rsidRDefault="006255CB" w:rsidP="006255CB">
      <w:pPr>
        <w:rPr>
          <w:rFonts w:asciiTheme="minorHAnsi" w:hAnsiTheme="minorHAnsi" w:cstheme="minorHAnsi"/>
          <w:bCs/>
          <w:sz w:val="28"/>
          <w:szCs w:val="28"/>
        </w:rPr>
      </w:pPr>
    </w:p>
    <w:p w14:paraId="793F1244" w14:textId="77777777" w:rsidR="001B5122" w:rsidRPr="00D2113A" w:rsidRDefault="001B5122" w:rsidP="006255CB">
      <w:pPr>
        <w:rPr>
          <w:rFonts w:asciiTheme="minorHAnsi" w:hAnsiTheme="minorHAnsi" w:cstheme="minorHAnsi"/>
          <w:bCs/>
          <w:sz w:val="28"/>
          <w:szCs w:val="28"/>
        </w:rPr>
      </w:pPr>
    </w:p>
    <w:p w14:paraId="30E34287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class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B0A20">
        <w:rPr>
          <w:rFonts w:ascii="Consolas" w:hAnsi="Consolas" w:cs="Consolas"/>
          <w:color w:val="2B91AF"/>
          <w:sz w:val="28"/>
          <w:szCs w:val="28"/>
          <w:lang w:val="en-US"/>
        </w:rPr>
        <w:t>Department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14:paraId="197C066B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7B0A20">
        <w:rPr>
          <w:rFonts w:ascii="Consolas" w:hAnsi="Consolas" w:cs="Consolas"/>
          <w:color w:val="008000"/>
          <w:sz w:val="28"/>
          <w:szCs w:val="28"/>
          <w:lang w:val="en-US"/>
        </w:rPr>
        <w:t>// data members go here</w:t>
      </w:r>
      <w:r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</w:p>
    <w:p w14:paraId="460EF463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2B91AF"/>
          <w:sz w:val="28"/>
          <w:szCs w:val="28"/>
          <w:lang w:val="en-US"/>
        </w:rPr>
      </w:pPr>
    </w:p>
    <w:p w14:paraId="46C258AD" w14:textId="77777777" w:rsidR="006255CB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2B91AF"/>
          <w:sz w:val="28"/>
          <w:szCs w:val="28"/>
          <w:lang w:val="en-US"/>
        </w:rPr>
      </w:pPr>
    </w:p>
    <w:p w14:paraId="28D0AF1A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2B91AF"/>
          <w:sz w:val="28"/>
          <w:szCs w:val="28"/>
          <w:lang w:val="en-US"/>
        </w:rPr>
      </w:pPr>
    </w:p>
    <w:p w14:paraId="68DA5282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2B91AF"/>
          <w:sz w:val="28"/>
          <w:szCs w:val="28"/>
          <w:lang w:val="en-US"/>
        </w:rPr>
      </w:pPr>
    </w:p>
    <w:p w14:paraId="1A9C2BCE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14:paraId="74494ADC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7B0A20">
        <w:rPr>
          <w:rFonts w:ascii="Consolas" w:hAnsi="Consolas" w:cs="Consolas"/>
          <w:color w:val="008000"/>
          <w:sz w:val="28"/>
          <w:szCs w:val="28"/>
          <w:lang w:val="en-US"/>
        </w:rPr>
        <w:t xml:space="preserve">//sets the class to the values </w:t>
      </w:r>
      <w:proofErr w:type="spellStart"/>
      <w:r w:rsidRPr="007B0A20">
        <w:rPr>
          <w:rFonts w:ascii="Consolas" w:hAnsi="Consolas" w:cs="Consolas"/>
          <w:color w:val="008000"/>
          <w:sz w:val="28"/>
          <w:szCs w:val="28"/>
          <w:lang w:val="en-US"/>
        </w:rPr>
        <w:t>recieved</w:t>
      </w:r>
      <w:proofErr w:type="spellEnd"/>
      <w:r w:rsidRPr="007B0A20">
        <w:rPr>
          <w:rFonts w:ascii="Consolas" w:hAnsi="Consolas" w:cs="Consolas"/>
          <w:color w:val="008000"/>
          <w:sz w:val="28"/>
          <w:szCs w:val="28"/>
          <w:lang w:val="en-US"/>
        </w:rPr>
        <w:t xml:space="preserve"> from the console</w:t>
      </w:r>
    </w:p>
    <w:p w14:paraId="3AC9CFA3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7B0A20">
        <w:rPr>
          <w:rFonts w:ascii="Consolas" w:hAnsi="Consolas" w:cs="Consolas"/>
          <w:color w:val="2B91AF"/>
          <w:sz w:val="28"/>
          <w:szCs w:val="28"/>
          <w:lang w:val="en-US"/>
        </w:rPr>
        <w:t>istream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proofErr w:type="gram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set(</w:t>
      </w:r>
      <w:proofErr w:type="spellStart"/>
      <w:proofErr w:type="gramEnd"/>
      <w:r w:rsidRPr="007B0A20">
        <w:rPr>
          <w:rFonts w:ascii="Consolas" w:hAnsi="Consolas" w:cs="Consolas"/>
          <w:color w:val="2B91AF"/>
          <w:sz w:val="28"/>
          <w:szCs w:val="28"/>
          <w:lang w:val="en-US"/>
        </w:rPr>
        <w:t>istream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r w:rsidRPr="007B0A20">
        <w:rPr>
          <w:rFonts w:ascii="Consolas" w:hAnsi="Consolas" w:cs="Consolas"/>
          <w:color w:val="808080"/>
          <w:sz w:val="28"/>
          <w:szCs w:val="28"/>
          <w:lang w:val="en-US"/>
        </w:rPr>
        <w:t>is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6B2F617A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7B0A20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m_room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3BB672E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r w:rsidRPr="007B0A20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B0A20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m_size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++) {</w:t>
      </w:r>
    </w:p>
    <w:p w14:paraId="17720BE2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7B0A20">
        <w:rPr>
          <w:rFonts w:ascii="Consolas" w:hAnsi="Consolas" w:cs="Consolas"/>
          <w:color w:val="808080"/>
          <w:sz w:val="28"/>
          <w:szCs w:val="28"/>
          <w:lang w:val="en-US"/>
        </w:rPr>
        <w:t>is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B0A20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m_room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  <w:proofErr w:type="gramEnd"/>
    </w:p>
    <w:p w14:paraId="0D3E8B1C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}</w:t>
      </w:r>
    </w:p>
    <w:p w14:paraId="336B78E1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14:paraId="3D09230F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7B0A20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B0A20">
        <w:rPr>
          <w:rFonts w:ascii="Consolas" w:hAnsi="Consolas" w:cs="Consolas"/>
          <w:color w:val="808080"/>
          <w:sz w:val="28"/>
          <w:szCs w:val="28"/>
          <w:lang w:val="en-US"/>
        </w:rPr>
        <w:t>is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2292CFB1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}</w:t>
      </w:r>
    </w:p>
    <w:p w14:paraId="75367996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7B0A20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proofErr w:type="spellStart"/>
      <w:r w:rsidRPr="007B0A20">
        <w:rPr>
          <w:rFonts w:ascii="Consolas" w:hAnsi="Consolas" w:cs="Consolas"/>
          <w:color w:val="008000"/>
          <w:sz w:val="28"/>
          <w:szCs w:val="28"/>
          <w:lang w:val="en-US"/>
        </w:rPr>
        <w:t>dispays</w:t>
      </w:r>
      <w:proofErr w:type="spellEnd"/>
      <w:r w:rsidRPr="007B0A20">
        <w:rPr>
          <w:rFonts w:ascii="Consolas" w:hAnsi="Consolas" w:cs="Consolas"/>
          <w:color w:val="008000"/>
          <w:sz w:val="28"/>
          <w:szCs w:val="28"/>
          <w:lang w:val="en-US"/>
        </w:rPr>
        <w:t xml:space="preserve"> the class on the console</w:t>
      </w:r>
    </w:p>
    <w:p w14:paraId="45E369DA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7B0A20">
        <w:rPr>
          <w:rFonts w:ascii="Consolas" w:hAnsi="Consolas" w:cs="Consolas"/>
          <w:color w:val="2B91AF"/>
          <w:sz w:val="28"/>
          <w:szCs w:val="28"/>
          <w:lang w:val="en-US"/>
        </w:rPr>
        <w:t>ostream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proofErr w:type="gram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display(</w:t>
      </w:r>
      <w:proofErr w:type="spellStart"/>
      <w:proofErr w:type="gramEnd"/>
      <w:r w:rsidRPr="007B0A20">
        <w:rPr>
          <w:rFonts w:ascii="Consolas" w:hAnsi="Consolas" w:cs="Consolas"/>
          <w:color w:val="2B91AF"/>
          <w:sz w:val="28"/>
          <w:szCs w:val="28"/>
          <w:lang w:val="en-US"/>
        </w:rPr>
        <w:t>ostream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&amp; </w:t>
      </w:r>
      <w:proofErr w:type="spellStart"/>
      <w:r w:rsidRPr="007B0A20">
        <w:rPr>
          <w:rFonts w:ascii="Consolas" w:hAnsi="Consolas" w:cs="Consolas"/>
          <w:color w:val="808080"/>
          <w:sz w:val="28"/>
          <w:szCs w:val="28"/>
          <w:lang w:val="en-US"/>
        </w:rPr>
        <w:t>os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  <w:r w:rsidRPr="007B0A20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14:paraId="40609B80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7B0A20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m_room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553A4608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proofErr w:type="spellStart"/>
      <w:r w:rsidRPr="007B0A20">
        <w:rPr>
          <w:rFonts w:ascii="Consolas" w:hAnsi="Consolas" w:cs="Consolas"/>
          <w:color w:val="808080"/>
          <w:sz w:val="28"/>
          <w:szCs w:val="28"/>
          <w:lang w:val="en-US"/>
        </w:rPr>
        <w:t>os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B0A20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B0A20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7B0A20">
        <w:rPr>
          <w:rFonts w:ascii="Consolas" w:hAnsi="Consolas" w:cs="Consolas"/>
          <w:color w:val="A31515"/>
          <w:sz w:val="28"/>
          <w:szCs w:val="28"/>
          <w:lang w:val="en-US"/>
        </w:rPr>
        <w:t>Bld</w:t>
      </w:r>
      <w:proofErr w:type="spellEnd"/>
      <w:r w:rsidRPr="007B0A20">
        <w:rPr>
          <w:rFonts w:ascii="Consolas" w:hAnsi="Consolas" w:cs="Consolas"/>
          <w:color w:val="A31515"/>
          <w:sz w:val="28"/>
          <w:szCs w:val="28"/>
          <w:lang w:val="en-US"/>
        </w:rPr>
        <w:t xml:space="preserve"> | No"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B0A20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</w:p>
    <w:p w14:paraId="379D7427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7B0A20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B0A20">
        <w:rPr>
          <w:rFonts w:ascii="Consolas" w:hAnsi="Consolas" w:cs="Consolas"/>
          <w:color w:val="A31515"/>
          <w:sz w:val="28"/>
          <w:szCs w:val="28"/>
          <w:lang w:val="en-US"/>
        </w:rPr>
        <w:t>"----|----"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B0A20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E7DCE71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r w:rsidRPr="007B0A20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B0A20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m_size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7B0A20">
        <w:rPr>
          <w:rFonts w:ascii="Consolas" w:hAnsi="Consolas" w:cs="Consolas"/>
          <w:color w:val="808080"/>
          <w:sz w:val="28"/>
          <w:szCs w:val="28"/>
          <w:lang w:val="en-US"/>
        </w:rPr>
        <w:t>os</w:t>
      </w:r>
      <w:proofErr w:type="spellEnd"/>
      <w:r w:rsidRPr="007B0A20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m_room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++]</w:t>
      </w:r>
      <w:proofErr w:type="gram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  <w:proofErr w:type="gramEnd"/>
    </w:p>
    <w:p w14:paraId="2B658976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7B0A20">
        <w:rPr>
          <w:rFonts w:ascii="Consolas" w:hAnsi="Consolas" w:cs="Consolas"/>
          <w:color w:val="808080"/>
          <w:sz w:val="28"/>
          <w:szCs w:val="28"/>
          <w:lang w:val="en-US"/>
        </w:rPr>
        <w:t>os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7B0A20"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gramEnd"/>
      <w:r w:rsidRPr="007B0A20"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B0A20">
        <w:rPr>
          <w:rFonts w:ascii="Consolas" w:hAnsi="Consolas" w:cs="Consolas"/>
          <w:color w:val="A31515"/>
          <w:sz w:val="28"/>
          <w:szCs w:val="28"/>
          <w:lang w:val="en-US"/>
        </w:rPr>
        <w:t>"---------"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B0A20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157477C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14:paraId="3C5E5529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7B0A20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B0A20">
        <w:rPr>
          <w:rFonts w:ascii="Consolas" w:hAnsi="Consolas" w:cs="Consolas"/>
          <w:color w:val="808080"/>
          <w:sz w:val="28"/>
          <w:szCs w:val="28"/>
          <w:lang w:val="en-US"/>
        </w:rPr>
        <w:t>os</w:t>
      </w:r>
      <w:proofErr w:type="spellEnd"/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09F5DC24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}</w:t>
      </w:r>
    </w:p>
    <w:p w14:paraId="380B072D" w14:textId="77777777" w:rsidR="006255CB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7B0A20">
        <w:rPr>
          <w:rFonts w:ascii="Consolas" w:hAnsi="Consolas" w:cs="Consolas"/>
          <w:color w:val="008000"/>
          <w:sz w:val="28"/>
          <w:szCs w:val="28"/>
          <w:lang w:val="en-US"/>
        </w:rPr>
        <w:t>// constructors and member functions prototypes</w:t>
      </w:r>
    </w:p>
    <w:p w14:paraId="1A1F28BC" w14:textId="77777777" w:rsidR="006255CB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386A708A" w14:textId="77777777" w:rsidR="006255CB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666C3978" w14:textId="77777777" w:rsidR="006255CB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60E59A8A" w14:textId="77777777" w:rsidR="006255CB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63669A30" w14:textId="77777777" w:rsidR="006255CB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72361F84" w14:textId="77777777" w:rsidR="006255CB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2164035D" w14:textId="77777777" w:rsidR="006255CB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14E1DCBB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7DDB286" w14:textId="77777777" w:rsidR="006255CB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B0A20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14:paraId="4F16882F" w14:textId="77777777" w:rsidR="006255CB" w:rsidRPr="004F4372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25A014"/>
          <w:sz w:val="28"/>
          <w:szCs w:val="28"/>
          <w:lang w:val="en-US"/>
        </w:rPr>
      </w:pPr>
      <w:r w:rsidRPr="004F4372">
        <w:rPr>
          <w:rFonts w:ascii="Consolas" w:hAnsi="Consolas" w:cs="Consolas"/>
          <w:color w:val="25A014"/>
          <w:sz w:val="28"/>
          <w:szCs w:val="28"/>
          <w:lang w:val="en-US"/>
        </w:rPr>
        <w:t>// helper functions prototypes if needed</w:t>
      </w:r>
    </w:p>
    <w:p w14:paraId="2E73542F" w14:textId="77777777" w:rsidR="006255CB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9715223" w14:textId="77777777" w:rsidR="006255CB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B68D1FF" w14:textId="77777777" w:rsidR="006255CB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F4CEFD6" w14:textId="77777777" w:rsidR="006255CB" w:rsidRPr="007B0A20" w:rsidRDefault="006255CB" w:rsidP="006255C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A847922" w14:textId="7599DA87" w:rsidR="00391935" w:rsidRDefault="006255CB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28"/>
          <w:szCs w:val="28"/>
          <w:lang w:val="en-US"/>
        </w:rPr>
        <w:lastRenderedPageBreak/>
        <w:t xml:space="preserve">// constructors and </w:t>
      </w:r>
      <w:r w:rsidRPr="007B0A20">
        <w:rPr>
          <w:rFonts w:ascii="Consolas" w:hAnsi="Consolas" w:cs="Consolas"/>
          <w:color w:val="008000"/>
          <w:sz w:val="28"/>
          <w:szCs w:val="28"/>
          <w:lang w:val="en-US"/>
        </w:rPr>
        <w:t>functions</w:t>
      </w:r>
      <w:r>
        <w:rPr>
          <w:rFonts w:ascii="Consolas" w:hAnsi="Consolas" w:cs="Consolas"/>
          <w:color w:val="008000"/>
          <w:sz w:val="28"/>
          <w:szCs w:val="28"/>
          <w:lang w:val="en-US"/>
        </w:rPr>
        <w:t xml:space="preserve"> implementation</w:t>
      </w:r>
    </w:p>
    <w:p w14:paraId="17554C48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3E5C15BC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6DBAB43F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2EA1C4C2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0F06014C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746C8AA3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030F7ABE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03E47151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6DDBDCEF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26B7A99D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6EF2ACD8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6EDDDF3D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50CA2244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75917553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684EDD32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3488C4AC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7DEDB779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23A4979E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7C594935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085A7B08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122E904A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1F622B12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141B1042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6D4B68B9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00FD7C9E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17A2732C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4E29142F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18F83312" w14:textId="77777777" w:rsidR="00096E92" w:rsidRDefault="00096E92" w:rsidP="006255CB">
      <w:pPr>
        <w:spacing w:after="120"/>
        <w:jc w:val="both"/>
        <w:rPr>
          <w:rFonts w:ascii="Consolas" w:hAnsi="Consolas" w:cs="Consolas"/>
          <w:color w:val="008000"/>
          <w:sz w:val="28"/>
          <w:szCs w:val="28"/>
          <w:lang w:val="en-US"/>
        </w:rPr>
      </w:pPr>
    </w:p>
    <w:p w14:paraId="009D9F5C" w14:textId="77777777" w:rsidR="00096E92" w:rsidRPr="00A04844" w:rsidRDefault="00096E92" w:rsidP="006255CB">
      <w:pPr>
        <w:spacing w:after="120"/>
        <w:jc w:val="both"/>
        <w:rPr>
          <w:rFonts w:asciiTheme="minorHAnsi" w:hAnsiTheme="minorHAnsi" w:cstheme="minorHAnsi"/>
          <w:bCs/>
          <w:sz w:val="28"/>
          <w:szCs w:val="28"/>
        </w:rPr>
      </w:pPr>
    </w:p>
    <w:sectPr w:rsidR="00096E92" w:rsidRPr="00A04844" w:rsidSect="00103196">
      <w:footerReference w:type="default" r:id="rId11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533FC" w14:textId="77777777" w:rsidR="00891744" w:rsidRDefault="00891744" w:rsidP="00277BB4">
      <w:r>
        <w:separator/>
      </w:r>
    </w:p>
  </w:endnote>
  <w:endnote w:type="continuationSeparator" w:id="0">
    <w:p w14:paraId="788A5634" w14:textId="77777777" w:rsidR="00891744" w:rsidRDefault="00891744" w:rsidP="0027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A5AB" w14:textId="229BAA14" w:rsidR="002513C0" w:rsidRPr="00277BB4" w:rsidRDefault="002513C0" w:rsidP="00855B7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900"/>
      </w:tabs>
      <w:rPr>
        <w:i/>
      </w:rPr>
    </w:pPr>
    <w:r w:rsidRPr="00277BB4">
      <w:rPr>
        <w:i/>
      </w:rPr>
      <w:t xml:space="preserve">Seneca College </w:t>
    </w:r>
    <w:r w:rsidRPr="00277BB4">
      <w:rPr>
        <w:i/>
      </w:rPr>
      <w:tab/>
      <w:t xml:space="preserve">School of </w:t>
    </w:r>
    <w:r w:rsidR="00855B77">
      <w:rPr>
        <w:i/>
      </w:rPr>
      <w:t>SDDS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38FCC" w14:textId="77777777" w:rsidR="00891744" w:rsidRDefault="00891744" w:rsidP="00277BB4">
      <w:r>
        <w:separator/>
      </w:r>
    </w:p>
  </w:footnote>
  <w:footnote w:type="continuationSeparator" w:id="0">
    <w:p w14:paraId="4EB1B2C3" w14:textId="77777777" w:rsidR="00891744" w:rsidRDefault="00891744" w:rsidP="00277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60F5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4037FE"/>
    <w:multiLevelType w:val="hybridMultilevel"/>
    <w:tmpl w:val="7B50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C2F5C">
      <w:numFmt w:val="bullet"/>
      <w:lvlText w:val="-"/>
      <w:lvlJc w:val="left"/>
      <w:pPr>
        <w:ind w:left="1440" w:hanging="360"/>
      </w:pPr>
      <w:rPr>
        <w:rFonts w:ascii="Calibri" w:eastAsia="Times New Roman" w:hAnsi="Calibri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C3D01"/>
    <w:multiLevelType w:val="hybridMultilevel"/>
    <w:tmpl w:val="32D4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E446C"/>
    <w:multiLevelType w:val="hybridMultilevel"/>
    <w:tmpl w:val="70FA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A61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E9A41EE"/>
    <w:multiLevelType w:val="multilevel"/>
    <w:tmpl w:val="3A4AA99E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F57DF"/>
    <w:multiLevelType w:val="multilevel"/>
    <w:tmpl w:val="781A11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4C7"/>
    <w:rsid w:val="00003C19"/>
    <w:rsid w:val="000056B6"/>
    <w:rsid w:val="00036B8E"/>
    <w:rsid w:val="000458CB"/>
    <w:rsid w:val="00047C34"/>
    <w:rsid w:val="00054A74"/>
    <w:rsid w:val="00077CDF"/>
    <w:rsid w:val="0008085E"/>
    <w:rsid w:val="000826BF"/>
    <w:rsid w:val="00096C1B"/>
    <w:rsid w:val="00096E92"/>
    <w:rsid w:val="000B65AE"/>
    <w:rsid w:val="000C025B"/>
    <w:rsid w:val="000C7C12"/>
    <w:rsid w:val="00101536"/>
    <w:rsid w:val="00103196"/>
    <w:rsid w:val="00114448"/>
    <w:rsid w:val="00136067"/>
    <w:rsid w:val="00151D12"/>
    <w:rsid w:val="00171072"/>
    <w:rsid w:val="001A176F"/>
    <w:rsid w:val="001A5222"/>
    <w:rsid w:val="001B1630"/>
    <w:rsid w:val="001B5122"/>
    <w:rsid w:val="001D068E"/>
    <w:rsid w:val="001F29D0"/>
    <w:rsid w:val="00227047"/>
    <w:rsid w:val="00233FDB"/>
    <w:rsid w:val="002513C0"/>
    <w:rsid w:val="00272870"/>
    <w:rsid w:val="00277BB4"/>
    <w:rsid w:val="00285CEB"/>
    <w:rsid w:val="002B2214"/>
    <w:rsid w:val="002B3157"/>
    <w:rsid w:val="002B5CE1"/>
    <w:rsid w:val="002C33BF"/>
    <w:rsid w:val="002D3A84"/>
    <w:rsid w:val="002D476E"/>
    <w:rsid w:val="002E1055"/>
    <w:rsid w:val="002E59B9"/>
    <w:rsid w:val="002E77CE"/>
    <w:rsid w:val="00310A36"/>
    <w:rsid w:val="00350367"/>
    <w:rsid w:val="00355713"/>
    <w:rsid w:val="003718AC"/>
    <w:rsid w:val="00372001"/>
    <w:rsid w:val="003915F9"/>
    <w:rsid w:val="00391935"/>
    <w:rsid w:val="003961F9"/>
    <w:rsid w:val="003A4204"/>
    <w:rsid w:val="003B2836"/>
    <w:rsid w:val="003B307A"/>
    <w:rsid w:val="003C61EB"/>
    <w:rsid w:val="003C6C13"/>
    <w:rsid w:val="00403A5F"/>
    <w:rsid w:val="00403FC6"/>
    <w:rsid w:val="004164FE"/>
    <w:rsid w:val="0042244B"/>
    <w:rsid w:val="00430638"/>
    <w:rsid w:val="00450D5A"/>
    <w:rsid w:val="00457950"/>
    <w:rsid w:val="00474D1A"/>
    <w:rsid w:val="00475A19"/>
    <w:rsid w:val="00484610"/>
    <w:rsid w:val="00486373"/>
    <w:rsid w:val="00487D04"/>
    <w:rsid w:val="004C0CC1"/>
    <w:rsid w:val="004D1064"/>
    <w:rsid w:val="004E1042"/>
    <w:rsid w:val="004E2D13"/>
    <w:rsid w:val="004F5491"/>
    <w:rsid w:val="004F7204"/>
    <w:rsid w:val="0051693A"/>
    <w:rsid w:val="00516C82"/>
    <w:rsid w:val="0052024D"/>
    <w:rsid w:val="00521D91"/>
    <w:rsid w:val="0052319C"/>
    <w:rsid w:val="00523EAB"/>
    <w:rsid w:val="00566000"/>
    <w:rsid w:val="00583FD9"/>
    <w:rsid w:val="005C51FC"/>
    <w:rsid w:val="005C684A"/>
    <w:rsid w:val="005C766F"/>
    <w:rsid w:val="005D616C"/>
    <w:rsid w:val="005D6547"/>
    <w:rsid w:val="005E0516"/>
    <w:rsid w:val="005F6C3D"/>
    <w:rsid w:val="005F7ACD"/>
    <w:rsid w:val="00602324"/>
    <w:rsid w:val="0060243D"/>
    <w:rsid w:val="0060724C"/>
    <w:rsid w:val="006242A9"/>
    <w:rsid w:val="006255CB"/>
    <w:rsid w:val="00651F97"/>
    <w:rsid w:val="00667DA7"/>
    <w:rsid w:val="0067307A"/>
    <w:rsid w:val="00680AF4"/>
    <w:rsid w:val="00687009"/>
    <w:rsid w:val="006A1BF5"/>
    <w:rsid w:val="006B4CC3"/>
    <w:rsid w:val="006D011A"/>
    <w:rsid w:val="006E0410"/>
    <w:rsid w:val="00717242"/>
    <w:rsid w:val="00726E9C"/>
    <w:rsid w:val="00750697"/>
    <w:rsid w:val="007641E9"/>
    <w:rsid w:val="00765229"/>
    <w:rsid w:val="00792D1E"/>
    <w:rsid w:val="007A6884"/>
    <w:rsid w:val="007B6228"/>
    <w:rsid w:val="007C134B"/>
    <w:rsid w:val="007E5643"/>
    <w:rsid w:val="007E7827"/>
    <w:rsid w:val="007F16ED"/>
    <w:rsid w:val="008025CF"/>
    <w:rsid w:val="00823134"/>
    <w:rsid w:val="00855B77"/>
    <w:rsid w:val="00860CAD"/>
    <w:rsid w:val="00862715"/>
    <w:rsid w:val="008731B6"/>
    <w:rsid w:val="008813CD"/>
    <w:rsid w:val="00891744"/>
    <w:rsid w:val="008B0727"/>
    <w:rsid w:val="008B3D8E"/>
    <w:rsid w:val="008C3075"/>
    <w:rsid w:val="008C57B2"/>
    <w:rsid w:val="008E4A57"/>
    <w:rsid w:val="009125A6"/>
    <w:rsid w:val="00921655"/>
    <w:rsid w:val="00931802"/>
    <w:rsid w:val="009370BC"/>
    <w:rsid w:val="0094404E"/>
    <w:rsid w:val="00946E89"/>
    <w:rsid w:val="00963620"/>
    <w:rsid w:val="009668C3"/>
    <w:rsid w:val="009779CB"/>
    <w:rsid w:val="0098424B"/>
    <w:rsid w:val="00990BCB"/>
    <w:rsid w:val="009A6C0D"/>
    <w:rsid w:val="009D3205"/>
    <w:rsid w:val="009D3B4A"/>
    <w:rsid w:val="009D5CE6"/>
    <w:rsid w:val="009D7897"/>
    <w:rsid w:val="009F5669"/>
    <w:rsid w:val="00A04844"/>
    <w:rsid w:val="00A070E3"/>
    <w:rsid w:val="00A12E5E"/>
    <w:rsid w:val="00A2488A"/>
    <w:rsid w:val="00A36456"/>
    <w:rsid w:val="00A6240E"/>
    <w:rsid w:val="00A64A5D"/>
    <w:rsid w:val="00A8380C"/>
    <w:rsid w:val="00A9403C"/>
    <w:rsid w:val="00AD7221"/>
    <w:rsid w:val="00AE1354"/>
    <w:rsid w:val="00AF6479"/>
    <w:rsid w:val="00B165B1"/>
    <w:rsid w:val="00B3652C"/>
    <w:rsid w:val="00BC5766"/>
    <w:rsid w:val="00BE40E5"/>
    <w:rsid w:val="00BE7C12"/>
    <w:rsid w:val="00C06BA8"/>
    <w:rsid w:val="00C56E20"/>
    <w:rsid w:val="00C97608"/>
    <w:rsid w:val="00CC7ED4"/>
    <w:rsid w:val="00CE18E1"/>
    <w:rsid w:val="00CE23A6"/>
    <w:rsid w:val="00CE72C5"/>
    <w:rsid w:val="00CF6427"/>
    <w:rsid w:val="00D04342"/>
    <w:rsid w:val="00D318D9"/>
    <w:rsid w:val="00D3350E"/>
    <w:rsid w:val="00D52F4C"/>
    <w:rsid w:val="00D562C7"/>
    <w:rsid w:val="00D64A88"/>
    <w:rsid w:val="00D653BF"/>
    <w:rsid w:val="00D83A59"/>
    <w:rsid w:val="00D85513"/>
    <w:rsid w:val="00DB432C"/>
    <w:rsid w:val="00DE2A8A"/>
    <w:rsid w:val="00E33B7F"/>
    <w:rsid w:val="00E52EE5"/>
    <w:rsid w:val="00E54971"/>
    <w:rsid w:val="00E934C7"/>
    <w:rsid w:val="00EA3711"/>
    <w:rsid w:val="00EB0E8D"/>
    <w:rsid w:val="00EB2D2F"/>
    <w:rsid w:val="00EC477F"/>
    <w:rsid w:val="00EE01CD"/>
    <w:rsid w:val="00EE11A7"/>
    <w:rsid w:val="00EF1FD0"/>
    <w:rsid w:val="00F03E0D"/>
    <w:rsid w:val="00F2611C"/>
    <w:rsid w:val="00F31B1B"/>
    <w:rsid w:val="00F32CF3"/>
    <w:rsid w:val="00F70217"/>
    <w:rsid w:val="00F7403F"/>
    <w:rsid w:val="00F80955"/>
    <w:rsid w:val="00FA1C4E"/>
    <w:rsid w:val="00FA53F0"/>
    <w:rsid w:val="00FA63CD"/>
    <w:rsid w:val="00FB453F"/>
    <w:rsid w:val="00FC48C9"/>
    <w:rsid w:val="00FE11AC"/>
    <w:rsid w:val="00F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989B61"/>
  <w15:chartTrackingRefBased/>
  <w15:docId w15:val="{CC8852FA-B1BE-467A-BB49-73983CE5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Medium Shading 1 Accent 1" w:qFormat="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DocumentMap">
    <w:name w:val="Document Map"/>
    <w:basedOn w:val="Normal"/>
    <w:link w:val="DocumentMapChar"/>
    <w:rsid w:val="00CC7ED4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link w:val="DocumentMap"/>
    <w:rsid w:val="00CC7ED4"/>
    <w:rPr>
      <w:rFonts w:ascii="Lucida Grande" w:hAnsi="Lucida Grande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277BB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77BB4"/>
    <w:rPr>
      <w:lang w:eastAsia="en-US"/>
    </w:rPr>
  </w:style>
  <w:style w:type="paragraph" w:styleId="Footer">
    <w:name w:val="footer"/>
    <w:basedOn w:val="Normal"/>
    <w:link w:val="FooterChar"/>
    <w:rsid w:val="00277BB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77BB4"/>
    <w:rPr>
      <w:lang w:eastAsia="en-US"/>
    </w:rPr>
  </w:style>
  <w:style w:type="character" w:styleId="CommentReference">
    <w:name w:val="annotation reference"/>
    <w:rsid w:val="00680AF4"/>
    <w:rPr>
      <w:sz w:val="18"/>
      <w:szCs w:val="18"/>
    </w:rPr>
  </w:style>
  <w:style w:type="paragraph" w:styleId="CommentText">
    <w:name w:val="annotation text"/>
    <w:basedOn w:val="Normal"/>
    <w:link w:val="CommentTextChar"/>
    <w:qFormat/>
    <w:rsid w:val="00680AF4"/>
    <w:rPr>
      <w:sz w:val="24"/>
      <w:szCs w:val="24"/>
    </w:rPr>
  </w:style>
  <w:style w:type="character" w:customStyle="1" w:styleId="CommentTextChar">
    <w:name w:val="Comment Text Char"/>
    <w:link w:val="CommentText"/>
    <w:qFormat/>
    <w:rsid w:val="00680AF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80AF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80AF4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680A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80AF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0B6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391935"/>
    <w:pPr>
      <w:suppressAutoHyphens/>
      <w:ind w:left="720"/>
      <w:contextualSpacing/>
    </w:pPr>
    <w:rPr>
      <w:lang w:eastAsia="zh-CN"/>
    </w:rPr>
  </w:style>
  <w:style w:type="character" w:customStyle="1" w:styleId="CodeInline">
    <w:name w:val="Code Inline"/>
    <w:basedOn w:val="DefaultParagraphFont"/>
    <w:uiPriority w:val="1"/>
    <w:qFormat/>
    <w:rsid w:val="00391935"/>
    <w:rPr>
      <w:rFonts w:ascii="Consolas" w:hAnsi="Consolas" w:cstheme="minorHAnsi"/>
      <w:noProof/>
      <w:spacing w:val="0"/>
      <w:kern w:val="0"/>
      <w:position w:val="0"/>
      <w:sz w:val="24"/>
      <w:szCs w:val="28"/>
      <w:bdr w:val="none" w:sz="0" w:space="0" w:color="auto"/>
      <w:shd w:val="clear" w:color="auto" w:fill="F9F2F4"/>
      <w:lang w:val="en-US"/>
    </w:rPr>
  </w:style>
  <w:style w:type="paragraph" w:styleId="BodyText">
    <w:name w:val="Body Text"/>
    <w:basedOn w:val="Normal"/>
    <w:link w:val="BodyTextChar"/>
    <w:rsid w:val="00A04844"/>
    <w:pPr>
      <w:spacing w:after="140" w:line="288" w:lineRule="auto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04844"/>
    <w:rPr>
      <w:rFonts w:ascii="Liberation Serif" w:eastAsia="Arial Unicode MS" w:hAnsi="Liberation Serif" w:cs="Arial Unicode MS"/>
      <w:color w:val="00000A"/>
      <w:sz w:val="24"/>
      <w:szCs w:val="24"/>
      <w:lang w:val="en-CA" w:eastAsia="zh-CN" w:bidi="hi-IN"/>
    </w:rPr>
  </w:style>
  <w:style w:type="paragraph" w:customStyle="1" w:styleId="Default">
    <w:name w:val="Default"/>
    <w:rsid w:val="008E4A5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.szalwinski\Downloads\downlo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8D2105DD04E49B91E83AC31D2A819" ma:contentTypeVersion="0" ma:contentTypeDescription="Create a new document." ma:contentTypeScope="" ma:versionID="03f3927bb5f604310ffb777c408a78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2BBBC4-9C2A-4AA4-967C-C5B3734BA2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56689-06C8-4A05-9A34-641ADC8CF2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FA79B2-A105-4005-80DD-866FBA6CC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CE6052-A857-42C3-85BC-E17AFDA2FF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download</Template>
  <TotalTime>169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FinalExam</vt:lpstr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FinalExam</dc:title>
  <dc:subject>For all ICT courses</dc:subject>
  <dc:creator>Chris Szalwinski</dc:creator>
  <cp:keywords/>
  <cp:lastModifiedBy>Mohammad Shamas</cp:lastModifiedBy>
  <cp:revision>24</cp:revision>
  <cp:lastPrinted>2017-04-04T01:33:00Z</cp:lastPrinted>
  <dcterms:created xsi:type="dcterms:W3CDTF">2019-07-17T00:17:00Z</dcterms:created>
  <dcterms:modified xsi:type="dcterms:W3CDTF">2021-10-10T09:50:00Z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0x0101004EC8D2105DD04E49B91E83AC31D2A819</vt:lpwstr>
  </property>
</Properties>
</file>